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exact"/>
        <w:ind w:left="666" w:right="665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41"/>
          <w:szCs w:val="4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to</w:t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86" w:right="3241"/>
        <w:jc w:val="center"/>
        <w:rPr>
          <w:rFonts w:ascii="Courier" w:hAnsi="Courier" w:cs="Courier" w:eastAsia="Courier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41"/>
          <w:szCs w:val="41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-17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-6"/>
        </w:rPr>
        <w:t>v</w:t>
      </w:r>
      <w:r>
        <w:rPr>
          <w:rFonts w:ascii="Times New Roman" w:hAnsi="Times New Roman" w:cs="Times New Roman" w:eastAsia="Times New Roman"/>
          <w:sz w:val="41"/>
          <w:szCs w:val="41"/>
          <w:spacing w:val="0"/>
        </w:rPr>
        <w:t>estors?</w:t>
      </w:r>
      <w:r>
        <w:rPr>
          <w:rFonts w:ascii="Courier" w:hAnsi="Courier" w:cs="Courier" w:eastAsia="Courier"/>
          <w:sz w:val="28"/>
          <w:szCs w:val="28"/>
          <w:spacing w:val="0"/>
          <w:w w:val="85"/>
          <w:i/>
          <w:position w:val="15"/>
        </w:rPr>
        <w:t>∗</w:t>
      </w:r>
      <w:r>
        <w:rPr>
          <w:rFonts w:ascii="Courier" w:hAnsi="Courier" w:cs="Courier" w:eastAsia="Courier"/>
          <w:sz w:val="28"/>
          <w:szCs w:val="28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4" w:right="37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Artur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Aiguzhin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(</w:t>
      </w:r>
      <w:hyperlink r:id="rId6">
        <w:r>
          <w:rPr>
            <w:rFonts w:ascii="Times New Roman" w:hAnsi="Times New Roman" w:cs="Times New Roman" w:eastAsia="Times New Roman"/>
            <w:sz w:val="28"/>
            <w:szCs w:val="28"/>
            <w:color w:val="0000FF"/>
            <w:spacing w:val="0"/>
            <w:w w:val="102"/>
          </w:rPr>
          <w:t>artu</w:t>
        </w:r>
        <w:r>
          <w:rPr>
            <w:rFonts w:ascii="Times New Roman" w:hAnsi="Times New Roman" w:cs="Times New Roman" w:eastAsia="Times New Roman"/>
            <w:sz w:val="28"/>
            <w:szCs w:val="28"/>
            <w:color w:val="0000FF"/>
            <w:spacing w:val="-16"/>
            <w:w w:val="102"/>
          </w:rPr>
          <w:t>r</w:t>
        </w:r>
        <w:r>
          <w:rPr>
            <w:rFonts w:ascii="Times New Roman" w:hAnsi="Times New Roman" w:cs="Times New Roman" w:eastAsia="Times New Roman"/>
            <w:sz w:val="28"/>
            <w:szCs w:val="28"/>
            <w:color w:val="0000FF"/>
            <w:spacing w:val="0"/>
            <w:w w:val="102"/>
          </w:rPr>
          <w:t>.aiguzhin</w:t>
        </w:r>
        <w:r>
          <w:rPr>
            <w:rFonts w:ascii="Times New Roman" w:hAnsi="Times New Roman" w:cs="Times New Roman" w:eastAsia="Times New Roman"/>
            <w:sz w:val="28"/>
            <w:szCs w:val="28"/>
            <w:color w:val="0000FF"/>
            <w:spacing w:val="-4"/>
            <w:w w:val="102"/>
          </w:rPr>
          <w:t>o</w:t>
        </w:r>
        <w:r>
          <w:rPr>
            <w:rFonts w:ascii="Times New Roman" w:hAnsi="Times New Roman" w:cs="Times New Roman" w:eastAsia="Times New Roman"/>
            <w:sz w:val="28"/>
            <w:szCs w:val="28"/>
            <w:color w:val="0000FF"/>
            <w:spacing w:val="0"/>
            <w:w w:val="102"/>
          </w:rPr>
          <w:t>v@inescporto.pt</w:t>
        </w:r>
      </w:hyperlink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2"/>
        </w:rPr>
        <w:t>)</w:t>
      </w:r>
      <w:r>
        <w:rPr>
          <w:rFonts w:ascii="Courier" w:hAnsi="Courier" w:cs="Courier" w:eastAsia="Courier"/>
          <w:sz w:val="20"/>
          <w:szCs w:val="20"/>
          <w:color w:val="000000"/>
          <w:spacing w:val="10"/>
          <w:w w:val="73"/>
          <w:i/>
          <w:position w:val="10"/>
        </w:rPr>
        <w:t>†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  <w:position w:val="1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99"/>
          <w:position w:val="1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2"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  <w:t>Ana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4"/>
          <w:w w:val="102"/>
          <w:position w:val="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2"/>
          <w:position w:val="0"/>
        </w:rPr>
        <w:t>aula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84" w:right="39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Serra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(</w:t>
      </w:r>
      <w:hyperlink r:id="rId7">
        <w:r>
          <w:rPr>
            <w:rFonts w:ascii="Times New Roman" w:hAnsi="Times New Roman" w:cs="Times New Roman" w:eastAsia="Times New Roman"/>
            <w:sz w:val="28"/>
            <w:szCs w:val="28"/>
            <w:color w:val="0000FF"/>
            <w:spacing w:val="0"/>
            <w:w w:val="100"/>
          </w:rPr>
          <w:t>aserra@fep.up.pt</w:t>
        </w:r>
      </w:hyperlink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  <w:t>Carlos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  <w:t>Soares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2"/>
          <w:position w:val="0"/>
        </w:rPr>
        <w:t>(</w:t>
      </w:r>
      <w:hyperlink r:id="rId8">
        <w:r>
          <w:rPr>
            <w:rFonts w:ascii="Times New Roman" w:hAnsi="Times New Roman" w:cs="Times New Roman" w:eastAsia="Times New Roman"/>
            <w:sz w:val="28"/>
            <w:szCs w:val="28"/>
            <w:color w:val="0000FF"/>
            <w:spacing w:val="0"/>
            <w:w w:val="102"/>
            <w:position w:val="0"/>
          </w:rPr>
          <w:t>csoares@fe.up.pt</w:t>
        </w:r>
      </w:hyperlink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2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  <w:position w:val="10"/>
        </w:rPr>
        <w:t>2,3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3" w:right="35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aculty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Economics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(FEP)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&amp;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Center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Economics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position w:val="0"/>
        </w:rPr>
        <w:t>Finance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924" w:right="1923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(CE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.UP),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Porto,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Portu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7" w:right="39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1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Institute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Systems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Computer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Engineering,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echnology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position w:val="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66" w:right="236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(INESC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TEC),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Portu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30" w:right="62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1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aculty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Engineering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(FEUP),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ersity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Porto,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position w:val="0"/>
        </w:rPr>
        <w:t>Portu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position w:val="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position w:val="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166" w:right="316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December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2015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64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2.884003pt;margin-top:-.522058pt;width:155.415pt;height:.1pt;mso-position-horizontal-relative:page;mso-position-vertical-relative:paragraph;z-index:-5874" coordorigin="2058,-10" coordsize="3108,2">
            <v:shape style="position:absolute;left:2058;top:-10;width:3108;height:2" coordorigin="2058,-10" coordsize="3108,0" path="m2058,-10l5166,-10e" filled="f" stroked="t" strokeweight=".398pt" strokecolor="#000000">
              <v:path arrowok="t"/>
            </v:shape>
          </v:group>
          <w10:wrap type="none"/>
        </w:pict>
      </w:r>
      <w:r>
        <w:rPr>
          <w:rFonts w:ascii="Courier" w:hAnsi="Courier" w:cs="Courier" w:eastAsia="Courier"/>
          <w:sz w:val="14"/>
          <w:szCs w:val="14"/>
          <w:spacing w:val="10"/>
          <w:w w:val="100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financed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Portuguese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Public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Funds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FCT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(Fundao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para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Ciłncia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ecnologia)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UID/ECO/04105/2013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40" w:lineRule="auto"/>
        <w:ind w:left="65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14"/>
          <w:szCs w:val="14"/>
          <w:spacing w:val="10"/>
          <w:w w:val="98"/>
          <w:i/>
          <w:position w:val="7"/>
        </w:rPr>
        <w:t>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author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NumType w:start="1"/>
          <w:pgMar w:footer="1852" w:top="1560" w:bottom="2040" w:left="1680" w:right="1680"/>
          <w:footerReference w:type="default" r:id="rId5"/>
          <w:type w:val="continuous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3821" w:right="382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b/>
          <w:bCs/>
        </w:rPr>
        <w:t>Abstract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5" w:lineRule="auto"/>
        <w:ind w:left="963" w:right="924" w:firstLine="32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institutions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forecasts.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estors.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ywo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Analysts;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Rankings;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:G11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8" w:lineRule="exact"/>
        <w:ind w:left="378" w:right="5711"/>
        <w:jc w:val="both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34"/>
          <w:szCs w:val="3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Int</w:t>
      </w:r>
      <w:r>
        <w:rPr>
          <w:rFonts w:ascii="Times New Roman" w:hAnsi="Times New Roman" w:cs="Times New Roman" w:eastAsia="Times New Roman"/>
          <w:sz w:val="34"/>
          <w:szCs w:val="34"/>
          <w:spacing w:val="-6"/>
          <w:w w:val="101"/>
          <w:b/>
          <w:bCs/>
        </w:rPr>
        <w:t>r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oduction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wles,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1933;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O’Brien,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1990).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debate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brings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transaction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omack,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Mikhail,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illis,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2004;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2005).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ficulty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identifying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superior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picking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skills.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abnormal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0" w:lineRule="auto"/>
        <w:ind w:left="378" w:right="33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years,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institutions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publishing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sell-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ately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uy-side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Institutional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America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eams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Bloombe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America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Best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Analysts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others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sell-side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(ThomsonReuters’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StarMine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analysts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cases,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aim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identifying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aside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personal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ackn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wledgment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peers,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still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guable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useful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(Desai,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Liang,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Singh,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2000)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merely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“popularity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contests”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(Emery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Li,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2009).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3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93.669128pt;width:155.415pt;height:.1pt;mso-position-horizontal-relative:page;mso-position-vertical-relative:paragraph;z-index:-5873" coordorigin="2058,1873" coordsize="3108,2">
            <v:shape style="position:absolute;left:2058;top:1873;width:3108;height:2" coordorigin="2058,1873" coordsize="3108,0" path="m2058,1873l5166,187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picking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skills.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fourfold.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Black-Litterman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(Black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Litterman,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1992).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22" w:lineRule="exact"/>
        <w:ind w:left="6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hyperlink r:id="rId9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5"/>
            <w:position w:val="0"/>
          </w:rPr>
          <w:t>http://www.institutionalinvestor.com/Research/4560/First-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9" w:after="0" w:line="240" w:lineRule="auto"/>
        <w:ind w:left="378" w:right="704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10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23"/>
          </w:rPr>
          <w:t>Team.html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4" w:after="0" w:line="240" w:lineRule="exact"/>
        <w:ind w:left="378" w:right="542" w:firstLine="2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hyperlink r:id="rId11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30"/>
            <w:position w:val="0"/>
          </w:rPr>
          <w:t>http://www.bloomberg.com/news/2013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30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34"/>
            <w:position w:val="0"/>
          </w:rPr>
          <w:t>08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34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31"/>
            <w:position w:val="0"/>
          </w:rPr>
          <w:t>14/jpmorgan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31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8"/>
            <w:position w:val="0"/>
          </w:rPr>
          <w:t>top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48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6"/>
            <w:position w:val="0"/>
          </w:rPr>
          <w:t>stock-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6"/>
            <w:position w:val="0"/>
          </w:rPr>
          <w:t> </w:t>
        </w:r>
      </w:hyperlink>
      <w:hyperlink r:id="rId12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7"/>
            <w:position w:val="0"/>
          </w:rPr>
          <w:t>picker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47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1"/>
            <w:position w:val="0"/>
          </w:rPr>
          <w:t>with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41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56"/>
            <w:position w:val="0"/>
          </w:rPr>
          <w:t>equities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56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8"/>
            <w:position w:val="0"/>
          </w:rPr>
          <w:t>out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48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53"/>
            <w:position w:val="0"/>
          </w:rPr>
          <w:t>of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0"/>
            <w:w w:val="153"/>
            <w:position w:val="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3"/>
            <w:position w:val="0"/>
          </w:rPr>
          <w:t>lockstep.html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234" w:lineRule="exact"/>
        <w:ind w:left="6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3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hyperlink r:id="rId13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2"/>
            <w:position w:val="0"/>
          </w:rPr>
          <w:t>http://excellence.thomsonreuters.com/award/starmine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generated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uy-and-hold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x).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Third,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yields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highest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ourth,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anized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ws: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mot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analysts;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outlines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Sec-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preliminary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discusses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concludes.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1630"/>
        <w:jc w:val="both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34"/>
          <w:szCs w:val="3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Industry</w:t>
      </w:r>
      <w:r>
        <w:rPr>
          <w:rFonts w:ascii="Times New Roman" w:hAnsi="Times New Roman" w:cs="Times New Roman" w:eastAsia="Times New Roman"/>
          <w:sz w:val="34"/>
          <w:szCs w:val="3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Rankings</w:t>
      </w:r>
      <w:r>
        <w:rPr>
          <w:rFonts w:ascii="Times New Roman" w:hAnsi="Times New Roman" w:cs="Times New Roman" w:eastAsia="Times New Roman"/>
          <w:sz w:val="34"/>
          <w:szCs w:val="3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34"/>
          <w:szCs w:val="3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Financial</w:t>
      </w:r>
      <w:r>
        <w:rPr>
          <w:rFonts w:ascii="Times New Roman" w:hAnsi="Times New Roman" w:cs="Times New Roman" w:eastAsia="Times New Roman"/>
          <w:sz w:val="34"/>
          <w:szCs w:val="3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Analysts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literature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debate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lysts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advice.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translated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uying,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holding,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selling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abnormal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i.e.,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compensate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risk.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Hypothesis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ama,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1970)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ficient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immediately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prices;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impossible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abnormal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215" w:firstLine="3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stressed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athering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immediately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reflected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(Grossman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Stiglitz,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1980).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resources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collect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compensation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08" w:lineRule="auto"/>
        <w:ind w:left="378" w:right="33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omack,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Barbe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McNichols,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rueman,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2001)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As-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suming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produce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aluable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advice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sense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recommendations.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6" w:after="0" w:line="413" w:lineRule="auto"/>
        <w:ind w:left="378" w:right="33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StarMine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StarMine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proprietary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metric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Single-stock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Estimating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(SES).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“...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[a]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y;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peers.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representing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lyst.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significantly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estimates”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72" w:lineRule="exact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StarMine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methodology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165.208115pt;width:155.415pt;height:.1pt;mso-position-horizontal-relative:page;mso-position-vertical-relative:paragraph;z-index:-5872" coordorigin="2058,3304" coordsize="3108,2">
            <v:shape style="position:absolute;left:2058;top:3304;width:3108;height:2" coordorigin="2058,3304" coordsize="3108,0" path="m2058,3304l5166,3304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constructed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“Buy”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simul-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taneously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benchmark.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“Strong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uy”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estment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benchmark.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“Hold”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benchmark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xcess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“Sell”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StarMine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re-balances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calculations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adjust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(adding,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dropping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altering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rating),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31" w:lineRule="exact"/>
        <w:ind w:left="6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4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omack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(1996)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finds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post-recommendation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xcess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returns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mean-r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erting,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249" w:lineRule="auto"/>
        <w:ind w:left="378" w:right="34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Barber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(2001)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1986-1996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(least)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yields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abnormal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4.13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(-4.91)%.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6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5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hyperlink r:id="rId14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39"/>
            <w:position w:val="0"/>
          </w:rPr>
          <w:t>http://excellence.thomsonreuters.com/award/starmine?award=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9" w:after="0" w:line="240" w:lineRule="auto"/>
        <w:ind w:left="378" w:right="22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15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23"/>
          </w:rPr>
          <w:t>Analyst+Awards&amp;award_group=Overall+Analyst+Awards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378" w:right="33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xits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industry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grouping.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2" w:lineRule="auto"/>
        <w:ind w:left="378" w:right="33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ipants: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seem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react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issued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top-ran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(Emery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2009).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StarMine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superior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SmartEsti-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mates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74" w:lineRule="exact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purpose,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recommendations).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consideration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“smart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latter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4" w:lineRule="auto"/>
        <w:ind w:left="378" w:right="33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213.37413pt;width:155.415pt;height:.1pt;mso-position-horizontal-relative:page;mso-position-vertical-relative:paragraph;z-index:-5871" coordorigin="2058,4267" coordsize="3108,2">
            <v:shape style="position:absolute;left:2058;top:4267;width:3108;height:2" coordorigin="2058,4267" coordsize="3108,0" path="m2058,4267l5166,4267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y).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doing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indirectly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ongoing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debate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literature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reports,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wth-based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(such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residual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income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Ohlson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(1995)).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Bradsh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(2004)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consistent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Curtis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(2011)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6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6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hyperlink r:id="rId16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32"/>
            <w:position w:val="0"/>
          </w:rPr>
          <w:t>http://www.starmine.com/index.phtml?page_set=sm_products&amp;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9" w:after="0" w:line="240" w:lineRule="auto"/>
        <w:ind w:left="378" w:right="58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17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35"/>
          </w:rPr>
          <w:t>sub_page_set=sm_professional&amp;topic=analytical&amp;section=accurate_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240" w:lineRule="auto"/>
        <w:ind w:left="378" w:right="704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18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44"/>
          </w:rPr>
          <w:t>estimates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4" w:after="0" w:line="240" w:lineRule="exact"/>
        <w:ind w:left="378" w:right="343" w:firstLine="27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major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theoretical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equity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aluation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mod-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abnormal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earnings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(AEG)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Ohlson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Juettne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-Nauroth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(2005),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8" w:lineRule="exact"/>
        <w:ind w:left="378" w:right="4860"/>
        <w:jc w:val="both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34"/>
          <w:szCs w:val="3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-25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rading</w:t>
      </w:r>
      <w:r>
        <w:rPr>
          <w:rFonts w:ascii="Times New Roman" w:hAnsi="Times New Roman" w:cs="Times New Roman" w:eastAsia="Times New Roman"/>
          <w:sz w:val="34"/>
          <w:szCs w:val="3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Strategies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management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Litterman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(1992).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incorporates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forming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optimal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mean-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optimization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setting.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xpectations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systematic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risk,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-priced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alphas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non-zero.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blends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implicit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Chen,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Schaum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(2015)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outperforms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uy-and-hold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notation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Black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Litterman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(1992).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stocks;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Ω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confidence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  <w:i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Altogether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analyst’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12-month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(TP)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Confidence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Ω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ariation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dispersion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outlined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Scherbina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(2002).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6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21.761129pt;width:155.415pt;height:.1pt;mso-position-horizontal-relative:page;mso-position-vertical-relative:paragraph;z-index:-5870" coordorigin="2058,435" coordsize="3108,2">
            <v:shape style="position:absolute;left:2058;top:435;width:3108;height:2" coordorigin="2058,435" coordsize="3108,0" path="m2058,435l5166,43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ginning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26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Ω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6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96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3.2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0" w:lineRule="auto"/>
        <w:ind w:left="963" w:right="330" w:firstLine="-2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26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Courier" w:hAnsi="Courier" w:cs="Courier" w:eastAsia="Courier"/>
          <w:sz w:val="24"/>
          <w:szCs w:val="24"/>
          <w:spacing w:val="-10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implicit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ariance/co-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matrix;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963" w:right="335" w:firstLine="-2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optimal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basis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implicit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ginning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3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3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1–3.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8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28"/>
          <w:szCs w:val="28"/>
          <w:spacing w:val="-6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Defining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80" w:lineRule="atLeast"/>
        <w:ind w:left="378" w:right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median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9" w:after="0" w:line="240" w:lineRule="auto"/>
        <w:ind w:left="3133" w:right="-20"/>
        <w:jc w:val="left"/>
        <w:tabs>
          <w:tab w:pos="78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i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2"/>
          <w:i/>
          <w:position w:val="-4"/>
        </w:rPr>
        <w:t>cons,i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22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median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83"/>
          <w:i/>
          <w:position w:val="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83"/>
          <w:i/>
          <w:position w:val="0"/>
        </w:rPr>
        <w:t>}</w:t>
      </w:r>
      <w:r>
        <w:rPr>
          <w:rFonts w:ascii="Courier" w:hAnsi="Courier" w:cs="Courier" w:eastAsia="Courier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Courier" w:hAnsi="Courier" w:cs="Courier" w:eastAsia="Courier"/>
          <w:sz w:val="24"/>
          <w:szCs w:val="24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2" w:lineRule="auto"/>
        <w:ind w:left="378" w:right="33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9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29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9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29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5"/>
          <w:i/>
          <w:position w:val="0"/>
        </w:rPr>
        <w:t>/P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5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25"/>
          <w:i/>
          <w:position w:val="-4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  <w:position w:val="0"/>
        </w:rPr>
        <w:t>−</w:t>
      </w:r>
      <w:r>
        <w:rPr>
          <w:rFonts w:ascii="Courier" w:hAnsi="Courier" w:cs="Courier" w:eastAsia="Courier"/>
          <w:sz w:val="24"/>
          <w:szCs w:val="24"/>
          <w:spacing w:val="-7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position w:val="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45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computed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0" w:after="0" w:line="415" w:lineRule="auto"/>
        <w:ind w:left="378" w:right="336" w:firstLine="3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45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his/her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diminish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increases.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15" w:after="0" w:line="206" w:lineRule="exact"/>
        <w:ind w:left="3694" w:right="-87"/>
        <w:jc w:val="left"/>
        <w:rPr>
          <w:rFonts w:ascii="Courier" w:hAnsi="Courier" w:cs="Courier" w:eastAsia="Courier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7"/>
          <w:w w:val="112"/>
          <w:i/>
          <w:position w:val="-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i/>
          <w:position w:val="-6"/>
        </w:rPr>
        <w:t>ank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9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9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7"/>
          <w:w w:val="100"/>
          <w:i/>
          <w:position w:val="-9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  <w:position w:val="-6"/>
        </w:rPr>
        <w:t>−</w:t>
      </w:r>
      <w:r>
        <w:rPr>
          <w:rFonts w:ascii="Courier" w:hAnsi="Courier" w:cs="Courier" w:eastAsia="Courier"/>
          <w:sz w:val="24"/>
          <w:szCs w:val="24"/>
          <w:spacing w:val="-91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  <w:position w:val="-6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6"/>
          <w:position w:val="-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  <w:position w:val="-9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6"/>
          <w:i/>
          <w:position w:val="-9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83"/>
          <w:i/>
          <w:position w:val="-6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12"/>
          <w:i/>
          <w:position w:val="-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i/>
          <w:position w:val="-6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10"/>
          <w:i/>
          <w:position w:val="-6"/>
        </w:rPr>
        <w:t>k</w:t>
      </w:r>
      <w:r>
        <w:rPr>
          <w:rFonts w:ascii="Courier" w:hAnsi="Courier" w:cs="Courier" w:eastAsia="Courier"/>
          <w:sz w:val="24"/>
          <w:szCs w:val="24"/>
          <w:spacing w:val="0"/>
          <w:w w:val="83"/>
          <w:i/>
          <w:position w:val="-6"/>
        </w:rPr>
        <w:t>}</w:t>
      </w:r>
      <w:r>
        <w:rPr>
          <w:rFonts w:ascii="Courier" w:hAnsi="Courier" w:cs="Courier" w:eastAsia="Courier"/>
          <w:sz w:val="24"/>
          <w:szCs w:val="24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4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(2)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5907" w:space="1962"/>
            <w:col w:w="691"/>
          </w:cols>
        </w:sectPr>
      </w:pPr>
      <w:rPr/>
    </w:p>
    <w:p>
      <w:pPr>
        <w:spacing w:before="0" w:after="0" w:line="254" w:lineRule="exact"/>
        <w:ind w:right="-20"/>
        <w:jc w:val="right"/>
        <w:rPr>
          <w:rFonts w:ascii="Courier" w:hAnsi="Courier" w:cs="Courier" w:eastAsia="Courier"/>
          <w:sz w:val="24"/>
          <w:szCs w:val="24"/>
        </w:rPr>
      </w:pPr>
      <w:rPr/>
      <w:r>
        <w:rPr/>
        <w:pict>
          <v:group style="position:absolute;margin-left:268.697998pt;margin-top:5.9774pt;width:110.642pt;height:.1pt;mso-position-horizontal-relative:page;mso-position-vertical-relative:paragraph;z-index:-5869" coordorigin="5374,120" coordsize="2213,2">
            <v:shape style="position:absolute;left:5374;top:120;width:2213;height:2" coordorigin="5374,120" coordsize="2213,0" path="m5374,120l7587,120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w w:val="104"/>
          <w:i/>
          <w:position w:val="2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w w:val="154"/>
          <w:i/>
          <w:position w:val="-1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w w:val="124"/>
          <w:i/>
          <w:position w:val="-1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2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34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position w:val="2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  <w:position w:val="2"/>
        </w:rPr>
        <w:t>−</w:t>
      </w:r>
      <w:r>
        <w:rPr>
          <w:rFonts w:ascii="Courier" w:hAnsi="Courier" w:cs="Courier" w:eastAsia="Courier"/>
          <w:sz w:val="24"/>
          <w:szCs w:val="24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7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5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Courier" w:hAnsi="Courier" w:cs="Courier" w:eastAsia="Courier"/>
          <w:sz w:val="24"/>
          <w:szCs w:val="24"/>
        </w:rPr>
      </w:pPr>
      <w:rPr/>
      <w:r>
        <w:rPr>
          <w:rFonts w:ascii="Courier" w:hAnsi="Courier" w:cs="Courier" w:eastAsia="Courier"/>
          <w:sz w:val="24"/>
          <w:szCs w:val="24"/>
          <w:w w:val="83"/>
          <w:i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12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10"/>
          <w:i/>
        </w:rPr>
        <w:t>k</w:t>
      </w:r>
      <w:r>
        <w:rPr>
          <w:rFonts w:ascii="Courier" w:hAnsi="Courier" w:cs="Courier" w:eastAsia="Courier"/>
          <w:sz w:val="24"/>
          <w:szCs w:val="24"/>
          <w:spacing w:val="0"/>
          <w:w w:val="83"/>
          <w:i/>
        </w:rPr>
        <w:t>}</w:t>
      </w:r>
      <w:r>
        <w:rPr>
          <w:rFonts w:ascii="Courier" w:hAnsi="Courier" w:cs="Courier" w:eastAsia="Courier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3" w:equalWidth="0">
            <w:col w:w="3617" w:space="540"/>
            <w:col w:w="494" w:space="49"/>
            <w:col w:w="3860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378" w:right="343" w:firstLine="27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2.884003pt;margin-top:-1.125847pt;width:155.415pt;height:.1pt;mso-position-horizontal-relative:page;mso-position-vertical-relative:paragraph;z-index:-5868" coordorigin="2058,-23" coordsize="3108,2">
            <v:shape style="position:absolute;left:2058;top:-23;width:3108;height:2" coordorigin="2058,-23" coordsize="3108,0" path="m2058,-23l5166,-2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8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literature,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days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x-ante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announcement.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done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oid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leakage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announcement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(Bonini,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Zanetti,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Bianchini,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Salvi,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2010)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rank-weighted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thus: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i/>
          <w:position w:val="4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6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0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6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67" w:after="0" w:line="240" w:lineRule="auto"/>
        <w:ind w:left="208" w:right="-6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54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7"/>
          <w:position w:val="-3"/>
        </w:rPr>
        <w:t>=1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position w:val="4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i/>
          <w:position w:val="4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0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7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  <w:position w:val="4"/>
        </w:rPr>
        <w:t>×</w:t>
      </w:r>
      <w:r>
        <w:rPr>
          <w:rFonts w:ascii="Courier" w:hAnsi="Courier" w:cs="Courier" w:eastAsia="Courier"/>
          <w:sz w:val="24"/>
          <w:szCs w:val="24"/>
          <w:spacing w:val="-91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  <w:position w:val="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0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position w:val="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64" w:after="0" w:line="240" w:lineRule="auto"/>
        <w:ind w:left="572" w:right="31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79.950012pt;margin-top:1.678143pt;width:83.476pt;height:.1pt;mso-position-horizontal-relative:page;mso-position-vertical-relative:paragraph;z-index:-5867" coordorigin="5599,34" coordsize="1670,2">
            <v:shape style="position:absolute;left:5599;top:34;width:1670;height:2" coordorigin="5599,34" coordsize="1670,0" path="m5599,34l7269,34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9.950012pt;margin-top:-16.821432pt;width:19.338795pt;height:12.304727pt;mso-position-horizontal-relative:page;mso-position-vertical-relative:paragraph;z-index:-5864" type="#_x0000_t202" filled="f" stroked="f">
            <v:textbox inset="0,0,0,0">
              <w:txbxContent>
                <w:p>
                  <w:pPr>
                    <w:spacing w:before="0" w:after="0" w:line="151" w:lineRule="exact"/>
                    <w:ind w:right="-77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Apple Symbols" w:hAnsi="Apple Symbols" w:cs="Apple Symbols" w:eastAsia="Apple Symbols"/>
                      <w:sz w:val="24"/>
                      <w:szCs w:val="24"/>
                      <w:w w:val="315"/>
                      <w:position w:val="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6"/>
                      <w:i/>
                      <w:position w:val="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8.023987pt;margin-top:2.820568pt;width:19.337795pt;height:12.304727pt;mso-position-horizontal-relative:page;mso-position-vertical-relative:paragraph;z-index:-5863" type="#_x0000_t202" filled="f" stroked="f">
            <v:textbox inset="0,0,0,0">
              <w:txbxContent>
                <w:p>
                  <w:pPr>
                    <w:spacing w:before="0" w:after="0" w:line="151" w:lineRule="exact"/>
                    <w:ind w:right="-77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Apple Symbols" w:hAnsi="Apple Symbols" w:cs="Apple Symbols" w:eastAsia="Apple Symbols"/>
                      <w:sz w:val="24"/>
                      <w:szCs w:val="24"/>
                      <w:w w:val="315"/>
                      <w:position w:val="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6"/>
                      <w:i/>
                      <w:position w:val="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31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1"/>
          <w:position w:val="-3"/>
        </w:rPr>
        <w:t>=1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31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i/>
          <w:position w:val="4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0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3" w:equalWidth="0">
            <w:col w:w="3829" w:space="90"/>
            <w:col w:w="1670" w:space="2281"/>
            <w:col w:w="690"/>
          </w:cols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378" w:right="538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mentioned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52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exact"/>
        <w:ind w:left="378" w:right="33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Absolute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orecast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(PMAFE)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(Clement,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1999;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Ertimu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Sunde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Sunder,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2007).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absolute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ference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analyst’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4" w:after="0" w:line="240" w:lineRule="auto"/>
        <w:ind w:left="3572" w:right="-20"/>
        <w:jc w:val="left"/>
        <w:tabs>
          <w:tab w:pos="78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4.742996pt;margin-top:2.989561pt;width:30.043756pt;height:13.902375pt;mso-position-horizontal-relative:page;mso-position-vertical-relative:paragraph;z-index:-5862" type="#_x0000_t202" filled="f" stroked="f">
            <v:textbox inset="0,0,0,0">
              <w:txbxContent>
                <w:p>
                  <w:pPr>
                    <w:spacing w:before="0" w:after="0" w:line="271" w:lineRule="exact"/>
                    <w:ind w:right="-82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23"/>
                      <w:w w:val="100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14"/>
                      <w:w w:val="100"/>
                      <w:i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  <w:i/>
                      <w:position w:val="1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19"/>
                      <w:w w:val="100"/>
                      <w:i/>
                      <w:position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9"/>
                      <w:i/>
                      <w:position w:val="1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  <w:position w:val="-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  <w:position w:val="-6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  <w:position w:val="-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34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34"/>
          <w:position w:val="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  <w:position w:val="0"/>
        </w:rPr>
        <w:t>|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7"/>
          <w:w w:val="100"/>
          <w:i/>
          <w:position w:val="-4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  <w:position w:val="0"/>
        </w:rPr>
        <w:t>−</w:t>
      </w:r>
      <w:r>
        <w:rPr>
          <w:rFonts w:ascii="Courier" w:hAnsi="Courier" w:cs="Courier" w:eastAsia="Courier"/>
          <w:sz w:val="24"/>
          <w:szCs w:val="24"/>
          <w:spacing w:val="-9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  <w:position w:val="0"/>
        </w:rPr>
        <w:t>|</w:t>
      </w:r>
      <w:r>
        <w:rPr>
          <w:rFonts w:ascii="Courier" w:hAnsi="Courier" w:cs="Courier" w:eastAsia="Courier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Courier" w:hAnsi="Courier" w:cs="Courier" w:eastAsia="Courier"/>
          <w:sz w:val="24"/>
          <w:szCs w:val="24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PMAFE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56" w:after="0" w:line="198" w:lineRule="auto"/>
        <w:ind w:left="4110" w:right="-52" w:firstLine="987"/>
        <w:jc w:val="left"/>
        <w:tabs>
          <w:tab w:pos="50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20.049988pt;margin-top:19.239710pt;width:32.1970pt;height:2.869pt;mso-position-horizontal-relative:page;mso-position-vertical-relative:paragraph;z-index:-5866" coordorigin="6401,385" coordsize="644,57">
            <v:group style="position:absolute;left:6406;top:390;width:634;height:2" coordorigin="6406,390" coordsize="634,2">
              <v:shape style="position:absolute;left:6406;top:390;width:634;height:2" coordorigin="6406,390" coordsize="634,0" path="m6406,390l7040,390e" filled="f" stroked="t" strokeweight=".478pt" strokecolor="#000000">
                <v:path arrowok="t"/>
              </v:shape>
            </v:group>
            <v:group style="position:absolute;left:6406;top:437;width:634;height:2" coordorigin="6406,437" coordsize="634,2">
              <v:shape style="position:absolute;left:6406;top:437;width:634;height:2" coordorigin="6406,437" coordsize="634,0" path="m6406,437l7040,437e" filled="f" stroked="t" strokeweight=".478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1.108002pt;margin-top:4.333311pt;width:97.039678pt;height:21.132157pt;mso-position-horizontal-relative:page;mso-position-vertical-relative:paragraph;z-index:-5861" type="#_x0000_t202" filled="f" stroked="f">
            <v:textbox inset="0,0,0,0">
              <w:txbxContent>
                <w:p>
                  <w:pPr>
                    <w:spacing w:before="0" w:after="0" w:line="415" w:lineRule="exact"/>
                    <w:ind w:right="-103"/>
                    <w:jc w:val="left"/>
                    <w:tabs>
                      <w:tab w:pos="1300" w:val="left"/>
                    </w:tabs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23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9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AF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5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34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34"/>
                      <w:position w:val="-3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10"/>
                      <w:w w:val="134"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15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23"/>
                      <w:w w:val="100"/>
                      <w:i/>
                      <w:position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18"/>
                      <w:i/>
                      <w:position w:val="15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3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0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0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3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4"/>
        </w:rPr>
        <w:t>(5)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5327" w:space="2543"/>
            <w:col w:w="690"/>
          </w:cols>
        </w:sectPr>
      </w:pPr>
      <w:rPr/>
    </w:p>
    <w:p>
      <w:pPr>
        <w:spacing w:before="0" w:after="0" w:line="175" w:lineRule="exact"/>
        <w:ind w:left="4686" w:right="315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15799pt;margin-top:3.343782pt;width:2.877206pt;height:7.9701pt;mso-position-horizontal-relative:page;mso-position-vertical-relative:paragraph;z-index:-5860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9"/>
                      <w:i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1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30" w:after="0" w:line="240" w:lineRule="auto"/>
        <w:ind w:left="378" w:right="-8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35.544006pt;margin-top:1.834755pt;width:31.719pt;height:.1pt;mso-position-horizontal-relative:page;mso-position-vertical-relative:paragraph;z-index:-5865" coordorigin="2711,37" coordsize="634,2">
            <v:shape style="position:absolute;left:2711;top:37;width:634;height:2" coordorigin="2711,37" coordsize="634,0" path="m2711,37l3345,37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113998pt;margin-top:10.94718pt;width:2.877206pt;height:7.9701pt;mso-position-horizontal-relative:page;mso-position-vertical-relative:paragraph;z-index:-5859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9"/>
                      <w:i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1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5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1632" w:space="102"/>
            <w:col w:w="6826"/>
          </w:cols>
        </w:sectPr>
      </w:pPr>
      <w:rPr/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9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unless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4"/>
          <w:w w:val="100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i/>
          <w:position w:val="9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i/>
          <w:position w:val="9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94" w:after="0" w:line="324" w:lineRule="exact"/>
        <w:ind w:left="2517" w:right="-1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09.845001pt;margin-top:12.666142pt;width:62.239pt;height:.1pt;mso-position-horizontal-relative:page;mso-position-vertical-relative:paragraph;z-index:-5858" coordorigin="4197,253" coordsize="1245,2">
            <v:shape style="position:absolute;left:4197;top:253;width:1245;height:2" coordorigin="4197,253" coordsize="1245,0" path="m4197,253l5442,253e" filled="f" stroked="t" strokeweight=".478pt" strokecolor="#000000">
              <v:path arrowok="t"/>
            </v:shape>
          </v:group>
          <w10:wrap type="none"/>
        </w:pict>
      </w:r>
      <w:r>
        <w:rPr/>
        <w:pict>
          <v:group style="position:absolute;margin-left:289.026001pt;margin-top:20.915142pt;width:10.044pt;height:.1pt;mso-position-horizontal-relative:page;mso-position-vertical-relative:paragraph;z-index:-5857" coordorigin="5781,418" coordsize="201,2">
            <v:shape style="position:absolute;left:5781;top:418;width:201;height:2" coordorigin="5781,418" coordsize="201,0" path="m5781,418l5981,418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3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3"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  <w:position w:val="-1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-13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34"/>
          <w:position w:val="-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0" w:after="0" w:line="178" w:lineRule="exact"/>
        <w:ind w:left="10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0" w:lineRule="exact"/>
        <w:ind w:right="-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pple Symbols" w:hAnsi="Apple Symbols" w:cs="Apple Symbols" w:eastAsia="Apple Symbols"/>
          <w:sz w:val="24"/>
          <w:szCs w:val="24"/>
          <w:w w:val="453"/>
          <w:position w:val="12"/>
        </w:rPr>
        <w:t>)</w:t>
      </w:r>
      <w:r>
        <w:rPr>
          <w:rFonts w:ascii="Apple Symbols" w:hAnsi="Apple Symbols" w:cs="Apple Symbols" w:eastAsia="Apple Symbols"/>
          <w:sz w:val="24"/>
          <w:szCs w:val="24"/>
          <w:spacing w:val="-40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0"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  <w:position w:val="-1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164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9"/>
        </w:rPr>
        <w:t>(6)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3" w:equalWidth="0">
            <w:col w:w="4260" w:space="105"/>
            <w:col w:w="1597" w:space="1908"/>
            <w:col w:w="690"/>
          </w:cols>
        </w:sectPr>
      </w:pPr>
      <w:rPr/>
    </w:p>
    <w:p>
      <w:pPr>
        <w:spacing w:before="0" w:after="0" w:line="156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54"/>
          <w:i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w w:val="124"/>
          <w:i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</w:r>
    </w:p>
    <w:p>
      <w:pPr>
        <w:spacing w:before="0" w:after="0" w:line="24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124" w:lineRule="exact"/>
        <w:ind w:left="299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37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w w:val="127"/>
          <w:position w:val="1"/>
        </w:rPr>
        <w:t>=1</w:t>
      </w:r>
      <w:r>
        <w:rPr>
          <w:rFonts w:ascii="Times New Roman" w:hAnsi="Times New Roman" w:cs="Times New Roman" w:eastAsia="Times New Roman"/>
          <w:sz w:val="16"/>
          <w:szCs w:val="16"/>
          <w:w w:val="100"/>
          <w:position w:val="0"/>
        </w:rPr>
      </w:r>
    </w:p>
    <w:p>
      <w:pPr>
        <w:spacing w:before="0" w:after="0" w:line="154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w w:val="154"/>
          <w:i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w w:val="126"/>
          <w:i/>
        </w:rPr>
        <w:t>,t,i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3" w:equalWidth="0">
            <w:col w:w="3658" w:space="442"/>
            <w:col w:w="577" w:space="1041"/>
            <w:col w:w="284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8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5.868988pt;margin-top:9.446202pt;width:14.699426pt;height:7.9701pt;mso-position-horizontal-relative:page;mso-position-vertical-relative:paragraph;z-index:-5855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9"/>
                      <w:w w:val="154"/>
                      <w:i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7"/>
                    </w:rPr>
                    <w:t>=1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12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i/>
        </w:rPr>
        <w:t>ank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34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  <w:position w:val="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6"/>
          <w:i/>
          <w:position w:val="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427" w:lineRule="exact"/>
        <w:ind w:right="-20"/>
        <w:jc w:val="left"/>
        <w:tabs>
          <w:tab w:pos="34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Apple Symbols" w:hAnsi="Apple Symbols" w:cs="Apple Symbols" w:eastAsia="Apple Symbols"/>
          <w:sz w:val="24"/>
          <w:szCs w:val="24"/>
          <w:w w:val="240"/>
          <w:position w:val="2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51"/>
          <w:w w:val="103"/>
          <w:i/>
          <w:position w:val="-3"/>
        </w:rPr>
        <w:t>P</w:t>
      </w:r>
      <w:r>
        <w:rPr>
          <w:rFonts w:ascii="Apple Symbols" w:hAnsi="Apple Symbols" w:cs="Apple Symbols" w:eastAsia="Apple Symbols"/>
          <w:sz w:val="24"/>
          <w:szCs w:val="24"/>
          <w:spacing w:val="-151"/>
          <w:w w:val="149"/>
          <w:position w:val="23"/>
        </w:rPr>
      </w:r>
      <w:r>
        <w:rPr>
          <w:rFonts w:ascii="Apple Symbols" w:hAnsi="Apple Symbols" w:cs="Apple Symbols" w:eastAsia="Apple Symbols"/>
          <w:sz w:val="24"/>
          <w:szCs w:val="24"/>
          <w:spacing w:val="0"/>
          <w:w w:val="149"/>
          <w:u w:val="single" w:color="000000"/>
          <w:position w:val="23"/>
        </w:rPr>
        <w:t> </w:t>
      </w:r>
      <w:r>
        <w:rPr>
          <w:rFonts w:ascii="Apple Symbols" w:hAnsi="Apple Symbols" w:cs="Apple Symbols" w:eastAsia="Apple Symbols"/>
          <w:sz w:val="24"/>
          <w:szCs w:val="24"/>
          <w:spacing w:val="0"/>
          <w:w w:val="149"/>
          <w:u w:val="single" w:color="000000"/>
          <w:position w:val="23"/>
        </w:rPr>
      </w:r>
      <w:r>
        <w:rPr>
          <w:rFonts w:ascii="Apple Symbols" w:hAnsi="Apple Symbols" w:cs="Apple Symbols" w:eastAsia="Apple Symbols"/>
          <w:sz w:val="24"/>
          <w:szCs w:val="24"/>
          <w:spacing w:val="0"/>
          <w:w w:val="149"/>
          <w:position w:val="23"/>
        </w:rPr>
      </w:r>
      <w:r>
        <w:rPr>
          <w:rFonts w:ascii="Apple Symbols" w:hAnsi="Apple Symbols" w:cs="Apple Symbols" w:eastAsia="Apple Symbols"/>
          <w:sz w:val="24"/>
          <w:szCs w:val="24"/>
          <w:spacing w:val="-10"/>
          <w:w w:val="100"/>
          <w:position w:val="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  <w:position w:val="-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5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i/>
          <w:position w:val="5"/>
        </w:rPr>
        <w:t> </w:t>
      </w:r>
      <w:r>
        <w:rPr>
          <w:rFonts w:ascii="Apple Symbols" w:hAnsi="Apple Symbols" w:cs="Apple Symbols" w:eastAsia="Apple Symbols"/>
          <w:sz w:val="24"/>
          <w:szCs w:val="24"/>
          <w:spacing w:val="0"/>
          <w:w w:val="174"/>
          <w:position w:val="23"/>
        </w:rPr>
        <w:t>\</w:t>
      </w:r>
      <w:r>
        <w:rPr>
          <w:rFonts w:ascii="Apple Symbols" w:hAnsi="Apple Symbols" w:cs="Apple Symbols" w:eastAsia="Apple Symbols"/>
          <w:sz w:val="24"/>
          <w:szCs w:val="24"/>
          <w:spacing w:val="0"/>
          <w:w w:val="100"/>
          <w:position w:val="23"/>
        </w:rPr>
        <w:tab/>
      </w:r>
      <w:r>
        <w:rPr>
          <w:rFonts w:ascii="Apple Symbols" w:hAnsi="Apple Symbols" w:cs="Apple Symbols" w:eastAsia="Apple Symbols"/>
          <w:sz w:val="24"/>
          <w:szCs w:val="24"/>
          <w:spacing w:val="0"/>
          <w:w w:val="100"/>
          <w:position w:val="23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(7)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4332" w:space="49"/>
            <w:col w:w="4179"/>
          </w:cols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415" w:lineRule="auto"/>
        <w:ind w:left="378" w:right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9.423004pt;margin-top:-25.385424pt;width:8.645168pt;height:7.9701pt;mso-position-horizontal-relative:page;mso-position-vertical-relative:paragraph;z-index:-5854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54"/>
                      <w:i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24"/>
                      <w:i/>
                    </w:rPr>
                    <w:t>,i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alid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xample.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-20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4" w:after="0" w:line="240" w:lineRule="auto"/>
        <w:ind w:left="3125" w:right="-20"/>
        <w:jc w:val="left"/>
        <w:tabs>
          <w:tab w:pos="3580" w:val="left"/>
          <w:tab w:pos="78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2.393005pt;margin-top:2.989538pt;width:36.919562pt;height:13.902375pt;mso-position-horizontal-relative:page;mso-position-vertical-relative:paragraph;z-index:-5853" type="#_x0000_t202" filled="f" stroked="f">
            <v:textbox inset="0,0,0,0">
              <w:txbxContent>
                <w:p>
                  <w:pPr>
                    <w:spacing w:before="0" w:after="0" w:line="271" w:lineRule="exact"/>
                    <w:ind w:right="-82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23"/>
                      <w:w w:val="100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16"/>
                      <w:w w:val="116"/>
                      <w:i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10"/>
                      <w:w w:val="116"/>
                      <w:i/>
                      <w:position w:val="1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16"/>
                      <w:i/>
                      <w:position w:val="1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-19"/>
                      <w:w w:val="116"/>
                      <w:i/>
                      <w:position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8"/>
                      <w:i/>
                      <w:position w:val="10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  <w:position w:val="-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  <w:position w:val="-6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-53"/>
          <w:w w:val="134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6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6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34"/>
          <w:position w:val="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  <w:position w:val="0"/>
        </w:rPr>
        <w:t>|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i/>
          <w:position w:val="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  <w:i/>
          <w:position w:val="-4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  <w:position w:val="0"/>
        </w:rPr>
        <w:t>−</w:t>
      </w:r>
      <w:r>
        <w:rPr>
          <w:rFonts w:ascii="Courier" w:hAnsi="Courier" w:cs="Courier" w:eastAsia="Courier"/>
          <w:sz w:val="24"/>
          <w:szCs w:val="24"/>
          <w:spacing w:val="-9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21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18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  <w:position w:val="0"/>
        </w:rPr>
        <w:t>|</w:t>
      </w:r>
      <w:r>
        <w:rPr>
          <w:rFonts w:ascii="Courier" w:hAnsi="Courier" w:cs="Courier" w:eastAsia="Courier"/>
          <w:sz w:val="24"/>
          <w:szCs w:val="24"/>
          <w:spacing w:val="0"/>
          <w:w w:val="100"/>
          <w:i/>
          <w:position w:val="0"/>
        </w:rPr>
        <w:tab/>
      </w:r>
      <w:r>
        <w:rPr>
          <w:rFonts w:ascii="Courier" w:hAnsi="Courier" w:cs="Courier" w:eastAsia="Courier"/>
          <w:sz w:val="24"/>
          <w:szCs w:val="24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(8)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61" w:after="0" w:line="190" w:lineRule="auto"/>
        <w:ind w:left="4001" w:right="-52" w:firstLine="1096"/>
        <w:jc w:val="left"/>
        <w:tabs>
          <w:tab w:pos="50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4.964996pt;margin-top:4.344318pt;width:103.182678pt;height:21.132157pt;mso-position-horizontal-relative:page;mso-position-vertical-relative:paragraph;z-index:-5852" type="#_x0000_t202" filled="f" stroked="f">
            <v:textbox inset="0,0,0,0">
              <w:txbxContent>
                <w:p>
                  <w:pPr>
                    <w:spacing w:before="0" w:after="0" w:line="415" w:lineRule="exact"/>
                    <w:ind w:right="-103"/>
                    <w:jc w:val="left"/>
                    <w:tabs>
                      <w:tab w:pos="1420" w:val="left"/>
                    </w:tabs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23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9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AF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5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34"/>
                      <w:w w:val="100"/>
                      <w:i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-3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34"/>
                      <w:position w:val="-3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10"/>
                      <w:w w:val="134"/>
                      <w:position w:val="-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i/>
                      <w:position w:val="15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23"/>
                      <w:w w:val="100"/>
                      <w:i/>
                      <w:position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18"/>
                      <w:i/>
                      <w:position w:val="15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7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1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8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8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7"/>
          <w:i/>
          <w:position w:val="-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17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8"/>
          <w:w w:val="117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0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84" w:lineRule="exact"/>
        <w:ind w:right="1284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20.049988pt;margin-top:.422232pt;width:38.340pt;height:2.869pt;mso-position-horizontal-relative:page;mso-position-vertical-relative:paragraph;z-index:-5856" coordorigin="6401,8" coordsize="767,57">
            <v:group style="position:absolute;left:6406;top:13;width:757;height:2" coordorigin="6406,13" coordsize="757,2">
              <v:shape style="position:absolute;left:6406;top:13;width:757;height:2" coordorigin="6406,13" coordsize="757,0" path="m6406,13l7163,13e" filled="f" stroked="t" strokeweight=".478pt" strokecolor="#000000">
                <v:path arrowok="t"/>
              </v:shape>
            </v:group>
            <v:group style="position:absolute;left:6406;top:61;width:757;height:2" coordorigin="6406,61" coordsize="757,2">
              <v:shape style="position:absolute;left:6406;top:61;width:757;height:2" coordorigin="6406,61" coordsize="757,0" path="m6406,61l7163,61e" filled="f" stroked="t" strokeweight=".47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w w:val="154"/>
          <w:i/>
          <w:position w:val="-7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w w:val="124"/>
          <w:i/>
          <w:position w:val="-7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35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15799pt;margin-top:18.929539pt;width:2.877206pt;height:7.9701pt;mso-position-horizontal-relative:page;mso-position-vertical-relative:paragraph;z-index:-5850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9"/>
                      <w:i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4"/>
        </w:rPr>
        <w:t>(9)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5465" w:space="2405"/>
            <w:col w:w="69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4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794006pt;margin-top:9.446177pt;width:14.699426pt;height:7.9701pt;mso-position-horizontal-relative:page;mso-position-vertical-relative:paragraph;z-index:-5851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9"/>
                      <w:w w:val="154"/>
                      <w:i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7"/>
                    </w:rPr>
                    <w:t>=1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12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i/>
        </w:rPr>
        <w:t>ank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34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  <w:position w:val="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6"/>
          <w:i/>
          <w:position w:val="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51" w:lineRule="exact"/>
        <w:ind w:left="38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6"/>
          <w:i/>
          <w:position w:val="8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8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16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8"/>
          <w:i/>
          <w:position w:val="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8" w:after="0" w:line="240" w:lineRule="auto"/>
        <w:ind w:right="-20"/>
        <w:jc w:val="left"/>
        <w:tabs>
          <w:tab w:pos="34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6.35199pt;margin-top:19.877426pt;width:8.645168pt;height:7.9701pt;mso-position-horizontal-relative:page;mso-position-vertical-relative:paragraph;z-index:-5849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54"/>
                      <w:i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24"/>
                      <w:i/>
                    </w:rPr>
                    <w:t>,i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pple Symbols" w:hAnsi="Apple Symbols" w:cs="Apple Symbols" w:eastAsia="Apple Symbols"/>
          <w:sz w:val="24"/>
          <w:szCs w:val="24"/>
          <w:w w:val="182"/>
          <w:position w:val="19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w w:val="103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6"/>
          <w:i/>
          <w:position w:val="1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1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16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8"/>
          <w:i/>
          <w:position w:val="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1"/>
          <w:w w:val="100"/>
          <w:i/>
          <w:position w:val="10"/>
        </w:rPr>
        <w:t> </w:t>
      </w:r>
      <w:r>
        <w:rPr>
          <w:rFonts w:ascii="Apple Symbols" w:hAnsi="Apple Symbols" w:cs="Apple Symbols" w:eastAsia="Apple Symbols"/>
          <w:sz w:val="24"/>
          <w:szCs w:val="24"/>
          <w:spacing w:val="0"/>
          <w:w w:val="100"/>
          <w:position w:val="19"/>
        </w:rPr>
        <w:t>1</w:t>
      </w:r>
      <w:r>
        <w:rPr>
          <w:rFonts w:ascii="Apple Symbols" w:hAnsi="Apple Symbols" w:cs="Apple Symbols" w:eastAsia="Apple Symbols"/>
          <w:sz w:val="24"/>
          <w:szCs w:val="24"/>
          <w:spacing w:val="-55"/>
          <w:w w:val="100"/>
          <w:position w:val="19"/>
        </w:rPr>
        <w:t> </w:t>
      </w:r>
      <w:r>
        <w:rPr>
          <w:rFonts w:ascii="Apple Symbols" w:hAnsi="Apple Symbols" w:cs="Apple Symbols" w:eastAsia="Apple Symbols"/>
          <w:sz w:val="24"/>
          <w:szCs w:val="24"/>
          <w:spacing w:val="0"/>
          <w:w w:val="100"/>
          <w:position w:val="19"/>
        </w:rPr>
        <w:tab/>
      </w:r>
      <w:r>
        <w:rPr>
          <w:rFonts w:ascii="Apple Symbols" w:hAnsi="Apple Symbols" w:cs="Apple Symbols" w:eastAsia="Apple Symbols"/>
          <w:sz w:val="24"/>
          <w:szCs w:val="24"/>
          <w:spacing w:val="0"/>
          <w:w w:val="100"/>
          <w:position w:val="19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(10)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4290" w:space="49"/>
            <w:col w:w="4221"/>
          </w:cols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384" w:lineRule="auto"/>
        <w:ind w:left="378" w:right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8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21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18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actual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quarterly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45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99"/>
          <w:position w:val="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fore-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cast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78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3.2</w:t>
      </w:r>
      <w:r>
        <w:rPr>
          <w:rFonts w:ascii="Times New Roman" w:hAnsi="Times New Roman" w:cs="Times New Roman" w:eastAsia="Times New Roman"/>
          <w:sz w:val="28"/>
          <w:szCs w:val="28"/>
          <w:spacing w:val="-6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Defining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confidence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expected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etu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Ω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confidence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ariation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(CV)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errors.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15" w:after="0" w:line="414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94.553986pt;margin-top:17.051151pt;width:40.39pt;height:.1pt;mso-position-horizontal-relative:page;mso-position-vertical-relative:paragraph;z-index:-5848" coordorigin="5891,341" coordsize="808,2">
            <v:shape style="position:absolute;left:5891;top:341;width:808;height:2" coordorigin="5891,341" coordsize="808,0" path="m5891,341l6699,341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4.230988pt;margin-top:11.082708pt;width:50.837786pt;height:12.743968pt;mso-position-horizontal-relative:page;mso-position-vertical-relative:paragraph;z-index:-5846" type="#_x0000_t202" filled="f" stroked="f">
            <v:textbox inset="0,0,0,0">
              <w:txbxContent>
                <w:p>
                  <w:pPr>
                    <w:spacing w:before="69" w:after="0" w:line="240" w:lineRule="auto"/>
                    <w:ind w:right="-78"/>
                    <w:jc w:val="left"/>
                    <w:tabs>
                      <w:tab w:pos="580" w:val="left"/>
                      <w:tab w:pos="1000" w:val="left"/>
                    </w:tabs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29"/>
                      <w:i/>
                      <w:position w:val="-4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00"/>
                      <w:i/>
                      <w:position w:val="-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w w:val="100"/>
                      <w:i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w w:val="199"/>
                      <w:position w:val="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w w:val="199"/>
                      <w:u w:val="single" w:color="000000"/>
                      <w:position w:val="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w w:val="100"/>
                      <w:u w:val="single" w:color="000000"/>
                      <w:position w:val="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w w:val="100"/>
                      <w:u w:val="single" w:color="000000"/>
                      <w:position w:val="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w w:val="104"/>
          <w:i/>
          <w:position w:val="-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-5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34"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  <w:position w:val="11"/>
        </w:rPr>
        <w:t>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  <w:i/>
          <w:position w:val="1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position w:val="1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32" w:lineRule="exact"/>
        <w:ind w:right="174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18"/>
          <w:i/>
          <w:position w:val="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9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5019" w:space="2731"/>
            <w:col w:w="810"/>
          </w:cols>
        </w:sectPr>
      </w:pPr>
      <w:rPr/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9" w:after="0" w:line="400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72.882996pt;margin-top:2.310115pt;width:18.57pt;height:.1pt;mso-position-horizontal-relative:page;mso-position-vertical-relative:paragraph;z-index:-5847" coordorigin="3458,46" coordsize="371,2">
            <v:shape style="position:absolute;left:3458;top:46;width:371;height:2" coordorigin="3458,46" coordsize="371,0" path="m3458,46l3829,46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i/>
        </w:rPr>
        <w:t>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6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19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9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standard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viation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mean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rors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across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EPS.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reflects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consensual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EPS.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78" w:right="313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3.3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ormation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sets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define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views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4" w:lineRule="auto"/>
        <w:ind w:left="378" w:right="3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establish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(“smart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estimates”).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horizons.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mation,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capture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course,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sensit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episodes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surprisingly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bad).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alternat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incorporate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fected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sets: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26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Courier" w:hAnsi="Courier" w:cs="Courier" w:eastAsia="Courier"/>
          <w:sz w:val="24"/>
          <w:szCs w:val="24"/>
          <w:spacing w:val="-8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latter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ypothetical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scenario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assumes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anticipate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perfectly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ormalizing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1" w:after="0" w:line="240" w:lineRule="auto"/>
        <w:ind w:left="762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tabs>
          <w:tab w:pos="36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77"/>
          <w:w w:val="106"/>
          <w:i/>
        </w:rPr>
        <w:t>Q</w:t>
      </w:r>
      <w:r>
        <w:rPr>
          <w:rFonts w:ascii="Apple Symbols" w:hAnsi="Apple Symbols" w:cs="Apple Symbols" w:eastAsia="Apple Symbols"/>
          <w:sz w:val="24"/>
          <w:szCs w:val="24"/>
          <w:spacing w:val="-62"/>
          <w:w w:val="121"/>
          <w:position w:val="6"/>
        </w:rPr>
        <w:t>�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7"/>
          <w:i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23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  <w:i/>
          <w:position w:val="0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i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(12)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2026" w:space="2116"/>
            <w:col w:w="441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21" w:after="0" w:line="240" w:lineRule="auto"/>
        <w:ind w:left="762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tabs>
          <w:tab w:pos="3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77"/>
          <w:w w:val="106"/>
          <w:i/>
        </w:rPr>
        <w:t>Q</w:t>
      </w:r>
      <w:r>
        <w:rPr>
          <w:rFonts w:ascii="Apple Symbols" w:hAnsi="Apple Symbols" w:cs="Apple Symbols" w:eastAsia="Apple Symbols"/>
          <w:sz w:val="24"/>
          <w:szCs w:val="24"/>
          <w:spacing w:val="-62"/>
          <w:w w:val="121"/>
          <w:position w:val="6"/>
        </w:rPr>
        <w:t>�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7"/>
          <w:i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  <w:position w:val="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23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  <w:i/>
          <w:position w:val="0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i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i/>
          <w:position w:val="-4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position w:val="-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(13)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2234" w:space="1800"/>
            <w:col w:w="452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21" w:after="0" w:line="240" w:lineRule="auto"/>
        <w:ind w:left="762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position w:val="-3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57" w:lineRule="exact"/>
        <w:ind w:left="-80" w:right="-14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04.790985pt;margin-top:4.240346pt;width:8.487pt;height:.1pt;mso-position-horizontal-relative:page;mso-position-vertical-relative:paragraph;z-index:-5845" coordorigin="6096,85" coordsize="170,2">
            <v:shape style="position:absolute;left:6096;top:85;width:170;height:2" coordorigin="6096,85" coordsize="170,0" path="m6096,85l6266,85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77"/>
          <w:w w:val="106"/>
          <w:i/>
          <w:position w:val="14"/>
        </w:rPr>
        <w:t>Q</w:t>
      </w:r>
      <w:r>
        <w:rPr>
          <w:rFonts w:ascii="Apple Symbols" w:hAnsi="Apple Symbols" w:cs="Apple Symbols" w:eastAsia="Apple Symbols"/>
          <w:sz w:val="24"/>
          <w:szCs w:val="24"/>
          <w:spacing w:val="-62"/>
          <w:w w:val="121"/>
          <w:position w:val="20"/>
        </w:rPr>
        <w:t>�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7"/>
          <w:i/>
          <w:position w:val="1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1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34"/>
          <w:position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178" w:lineRule="exact"/>
        <w:ind w:left="80" w:right="8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03" w:lineRule="exact"/>
        <w:ind w:left="-38" w:right="-58"/>
        <w:jc w:val="center"/>
        <w:rPr>
          <w:rFonts w:ascii="Apple Symbols" w:hAnsi="Apple Symbols" w:cs="Apple Symbols" w:eastAsia="Apple Symbols"/>
          <w:sz w:val="24"/>
          <w:szCs w:val="24"/>
        </w:rPr>
      </w:pPr>
      <w:rPr/>
      <w:r>
        <w:rPr>
          <w:rFonts w:ascii="Apple Symbols" w:hAnsi="Apple Symbols" w:cs="Apple Symbols" w:eastAsia="Apple Symbols"/>
          <w:sz w:val="24"/>
          <w:szCs w:val="24"/>
          <w:spacing w:val="0"/>
          <w:w w:val="453"/>
          <w:position w:val="4"/>
        </w:rPr>
        <w:t>)</w:t>
      </w:r>
      <w:r>
        <w:rPr>
          <w:rFonts w:ascii="Apple Symbols" w:hAnsi="Apple Symbols" w:cs="Apple Symbols" w:eastAsia="Apple Symbols"/>
          <w:sz w:val="24"/>
          <w:szCs w:val="24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37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w w:val="127"/>
        </w:rPr>
        <w:t>=1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tabs>
          <w:tab w:pos="2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44"/>
          <w:w w:val="112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(14)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4" w:equalWidth="0">
            <w:col w:w="2385" w:space="1436"/>
            <w:col w:w="739" w:space="90"/>
            <w:col w:w="346" w:space="39"/>
            <w:col w:w="3525"/>
          </w:cols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9" w:after="0" w:line="240" w:lineRule="auto"/>
        <w:ind w:left="378" w:right="7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i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2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rank-weighted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position w:val="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position w:val="0"/>
        </w:rPr>
        <w:t>(3)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3336"/>
        <w:jc w:val="both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34"/>
          <w:szCs w:val="3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Data</w:t>
      </w:r>
      <w:r>
        <w:rPr>
          <w:rFonts w:ascii="Times New Roman" w:hAnsi="Times New Roman" w:cs="Times New Roman" w:eastAsia="Times New Roman"/>
          <w:sz w:val="34"/>
          <w:szCs w:val="3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34"/>
          <w:szCs w:val="3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4"/>
          <w:szCs w:val="3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eliminary</w:t>
      </w:r>
      <w:r>
        <w:rPr>
          <w:rFonts w:ascii="Times New Roman" w:hAnsi="Times New Roman" w:cs="Times New Roman" w:eastAsia="Times New Roman"/>
          <w:sz w:val="34"/>
          <w:szCs w:val="3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-6"/>
          <w:w w:val="101"/>
          <w:b/>
          <w:bCs/>
        </w:rPr>
        <w:t>r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esults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4861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4.1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Database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sample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S&amp;P500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xtract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ThomsonReuters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I/B/E/S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detailed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database.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S&amp;P500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constituents’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ThomsonReuters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DataStream.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3" w:lineRule="exact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period,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0"/>
          <w:w w:val="100"/>
          <w:position w:val="8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5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2" w:lineRule="auto"/>
        <w:ind w:left="378" w:right="33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45.669132pt;width:155.415pt;height:.1pt;mso-position-horizontal-relative:page;mso-position-vertical-relative:paragraph;z-index:-5844" coordorigin="2058,913" coordsize="3108,2">
            <v:shape style="position:absolute;left:2058;top:913;width:3108;height:2" coordorigin="2058,913" coordsize="3108,0" path="m2058,913l5166,91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351,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498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S&amp;P500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lysts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commonly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horizon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assume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33" w:lineRule="exact"/>
        <w:ind w:left="6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9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ords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“analyst”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“equity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firm”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interchangeabl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0" w:lineRule="exact"/>
        <w:ind w:left="378" w:right="343" w:firstLine="20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Wharton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Services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(WRDS),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92.33%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I/B/E/S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12-month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horizon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(Glush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2009).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calendar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unless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vised.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assume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xpires.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Consistent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studies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(Bradsh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2002;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vy,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2003;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Schaum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90" w:lineRule="exact"/>
        <w:ind w:left="378" w:right="3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2011),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truncate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/P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Courier" w:hAnsi="Courier" w:cs="Courier" w:eastAsia="Courier"/>
          <w:sz w:val="24"/>
          <w:szCs w:val="24"/>
          <w:spacing w:val="-7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9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percentile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bel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409" w:lineRule="auto"/>
        <w:ind w:left="378" w:right="3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" w:hAnsi="Courier" w:cs="Courier" w:eastAsia="Courier"/>
          <w:sz w:val="24"/>
          <w:szCs w:val="24"/>
          <w:spacing w:val="0"/>
          <w:w w:val="104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114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9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percentile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0.805).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done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due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oc-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currence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xtreme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alues.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xtreme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mis-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alignment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errors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I/B/E/S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implement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ranking,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had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least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firms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  <w:position w:val="0"/>
        </w:rPr>
        <w:t>firm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ering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least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years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(12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quarters).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requirements,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firms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issued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158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ering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448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S&amp;P500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stocks.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erall,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obser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ations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  <w:position w:val="0"/>
        </w:rPr>
        <w:t> </w:t>
      </w:r>
      <w:r>
        <w:rPr>
          <w:rFonts w:ascii="Courier" w:hAnsi="Courier" w:cs="Courier" w:eastAsia="Courier"/>
          <w:sz w:val="24"/>
          <w:szCs w:val="24"/>
          <w:color w:val="000000"/>
          <w:spacing w:val="0"/>
          <w:w w:val="129"/>
          <w:i/>
          <w:position w:val="0"/>
        </w:rPr>
        <w:t>×</w:t>
      </w:r>
      <w:r>
        <w:rPr>
          <w:rFonts w:ascii="Courier" w:hAnsi="Courier" w:cs="Courier" w:eastAsia="Courier"/>
          <w:sz w:val="24"/>
          <w:szCs w:val="24"/>
          <w:color w:val="000000"/>
          <w:spacing w:val="-8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ERF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2"/>
          <w:w w:val="100"/>
          <w:position w:val="0"/>
        </w:rPr>
        <w:t> </w:t>
      </w:r>
      <w:r>
        <w:rPr>
          <w:rFonts w:ascii="Courier" w:hAnsi="Courier" w:cs="Courier" w:eastAsia="Courier"/>
          <w:sz w:val="24"/>
          <w:szCs w:val="24"/>
          <w:color w:val="000000"/>
          <w:spacing w:val="0"/>
          <w:w w:val="129"/>
          <w:i/>
          <w:position w:val="0"/>
        </w:rPr>
        <w:t>×</w:t>
      </w:r>
      <w:r>
        <w:rPr>
          <w:rFonts w:ascii="Courier" w:hAnsi="Courier" w:cs="Courier" w:eastAsia="Courier"/>
          <w:sz w:val="24"/>
          <w:szCs w:val="24"/>
          <w:color w:val="000000"/>
          <w:spacing w:val="-8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Quarte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reduced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131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068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(initial)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100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left="378" w:right="67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974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(filtered).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initial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quarterly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560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ERFs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3517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requirement,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157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ERFs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S&amp;P500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80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(based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EPS),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furthe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S&amp;P500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S&amp;P500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46.019119pt;width:155.415pt;height:.1pt;mso-position-horizontal-relative:page;mso-position-vertical-relative:paragraph;z-index:-5843" coordorigin="2058,920" coordsize="3108,2">
            <v:shape style="position:absolute;left:2058;top:920;width:3108;height:2" coordorigin="2058,920" coordsize="3108,0" path="m2058,920l5166,92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quarterly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31" w:lineRule="exact"/>
        <w:ind w:left="58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ferences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DataStream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I/B/E/S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databases.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cases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240" w:lineRule="auto"/>
        <w:ind w:left="378" w:right="323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stock-splits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vidends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adjusted.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(1999-2009),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6.915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6.71,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quarterly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reports.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quarterly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6.563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6.571,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outline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rankings,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forecasting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(5)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illustrate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illustrate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3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PMAFE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alid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Amazon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1999.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Amazon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ERFs’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rankings.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rors,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LEGG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forecasting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DLJ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accurate.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B),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CCREST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forecasting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TSON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least.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8" w:right="398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4.2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Ranking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contingency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esults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terciles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medium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bottom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corresponds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tercile.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immediate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18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1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18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1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Beforehand,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17" w:after="0" w:line="368" w:lineRule="exact"/>
        <w:ind w:left="3198" w:right="-20"/>
        <w:jc w:val="left"/>
        <w:tabs>
          <w:tab w:pos="3980" w:val="left"/>
          <w:tab w:pos="44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97.213989pt;margin-top:17.064119pt;width:51.981pt;height:.1pt;mso-position-horizontal-relative:page;mso-position-vertical-relative:paragraph;z-index:-5842" coordorigin="5944,341" coordsize="1040,2">
            <v:shape style="position:absolute;left:5944;top:341;width:1040;height:2" coordorigin="5944,341" coordsize="1040,0" path="m5944,341l6984,341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9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  <w:position w:val="-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7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9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  <w:position w:val="-9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12"/>
          <w:i/>
          <w:position w:val="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i/>
          <w:position w:val="7"/>
        </w:rPr>
        <w:t>ank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2" w:lineRule="exact"/>
        <w:ind w:right="38"/>
        <w:jc w:val="right"/>
        <w:tabs>
          <w:tab w:pos="5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5.813995pt;margin-top:4.810858pt;width:2.877206pt;height:7.9701pt;mso-position-horizontal-relative:page;mso-position-vertical-relative:paragraph;z-index:-5841" type="#_x0000_t202" filled="f" stroked="f">
            <v:textbox inset="0,0,0,0">
              <w:txbxContent>
                <w:p>
                  <w:pPr>
                    <w:spacing w:before="0" w:after="0" w:line="154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29"/>
                      <w:i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w w:val="154"/>
          <w:i/>
          <w:position w:val="1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w w:val="124"/>
          <w:i/>
          <w:position w:val="13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w w:val="100"/>
          <w:i/>
          <w:position w:val="13"/>
        </w:rPr>
        <w:tab/>
      </w:r>
      <w:r>
        <w:rPr>
          <w:rFonts w:ascii="Times New Roman" w:hAnsi="Times New Roman" w:cs="Times New Roman" w:eastAsia="Times New Roman"/>
          <w:sz w:val="16"/>
          <w:szCs w:val="16"/>
          <w:w w:val="100"/>
          <w:i/>
          <w:position w:val="13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12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i/>
          <w:position w:val="1"/>
        </w:rPr>
        <w:t>ank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(15)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5294" w:space="2456"/>
            <w:col w:w="81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cross-sectional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19" w:after="0" w:line="240" w:lineRule="auto"/>
        <w:ind w:left="378" w:right="-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3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exact"/>
        <w:ind w:right="-105"/>
        <w:jc w:val="left"/>
        <w:tabs>
          <w:tab w:pos="680" w:val="left"/>
          <w:tab w:pos="9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99"/>
          <w:position w:val="-3"/>
        </w:rPr>
      </w:r>
      <w:r>
        <w:rPr>
          <w:rFonts w:ascii="Times New Roman" w:hAnsi="Times New Roman" w:cs="Times New Roman" w:eastAsia="Times New Roman"/>
          <w:sz w:val="24"/>
          <w:szCs w:val="24"/>
          <w:w w:val="199"/>
          <w:u w:val="single" w:color="0000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3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3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3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57" w:lineRule="exact"/>
        <w:ind w:right="-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88.774994pt;margin-top:4.240341pt;width:6.49pt;height:.1pt;mso-position-horizontal-relative:page;mso-position-vertical-relative:paragraph;z-index:-5840" coordorigin="5775,85" coordsize="130,2">
            <v:shape style="position:absolute;left:5775;top:85;width:130;height:2" coordorigin="5775,85" coordsize="130,0" path="m5775,85l5905,85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w w:val="103"/>
          <w:i/>
          <w:position w:val="14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3"/>
          <w:i/>
          <w:position w:val="1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i/>
          <w:position w:val="1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1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4"/>
          <w:position w:val="1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24"/>
          <w:position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4"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8" w:lineRule="exact"/>
        <w:ind w:left="95" w:right="7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1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03" w:lineRule="exact"/>
        <w:ind w:left="-38" w:right="-58"/>
        <w:jc w:val="center"/>
        <w:rPr>
          <w:rFonts w:ascii="Apple Symbols" w:hAnsi="Apple Symbols" w:cs="Apple Symbols" w:eastAsia="Apple Symbols"/>
          <w:sz w:val="24"/>
          <w:szCs w:val="24"/>
        </w:rPr>
      </w:pPr>
      <w:rPr/>
      <w:r>
        <w:rPr>
          <w:rFonts w:ascii="Apple Symbols" w:hAnsi="Apple Symbols" w:cs="Apple Symbols" w:eastAsia="Apple Symbols"/>
          <w:sz w:val="24"/>
          <w:szCs w:val="24"/>
          <w:spacing w:val="0"/>
          <w:w w:val="453"/>
          <w:position w:val="4"/>
        </w:rPr>
        <w:t>)</w:t>
      </w:r>
      <w:r>
        <w:rPr>
          <w:rFonts w:ascii="Apple Symbols" w:hAnsi="Apple Symbols" w:cs="Apple Symbols" w:eastAsia="Apple Symbols"/>
          <w:sz w:val="24"/>
          <w:szCs w:val="24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-7" w:right="-2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25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w w:val="127"/>
        </w:rPr>
        <w:t>=1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30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3"/>
          <w:i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3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4"/>
          <w:i/>
          <w:position w:val="-4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-4"/>
        </w:rPr>
        <w:t>,i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4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(16)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4" w:equalWidth="0">
            <w:col w:w="2149" w:space="976"/>
            <w:col w:w="1094" w:space="70"/>
            <w:col w:w="346" w:space="39"/>
            <w:col w:w="3886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45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3" w:lineRule="auto"/>
        <w:ind w:left="378" w:right="33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contingen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dy-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namics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tercile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xhibit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strong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consisten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erage,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stay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tercile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quarte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(bottom)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accu-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(inaccurate)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67.58%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(69.37%)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remain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tercile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quarte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figures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46.568%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40.877%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terciles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FF0000"/>
          <w:spacing w:val="1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72" w:lineRule="exact"/>
        <w:ind w:left="691" w:right="33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48.402%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28.63%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46.687%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32.253%)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remained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terciles,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(year)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688" w:right="33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consistent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Hilary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Hsu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(2013)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consisten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8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4.3</w:t>
      </w:r>
      <w:r>
        <w:rPr>
          <w:rFonts w:ascii="Times New Roman" w:hAnsi="Times New Roman" w:cs="Times New Roman" w:eastAsia="Times New Roman"/>
          <w:sz w:val="28"/>
          <w:szCs w:val="28"/>
          <w:spacing w:val="-6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iews: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descript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statistics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descript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condi-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comparing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actual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rank-weighted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691" w:right="33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Bradsh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(2002)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550" w:right="34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2.884003pt;margin-top:-1.12584pt;width:155.415pt;height:.1pt;mso-position-horizontal-relative:page;mso-position-vertical-relative:paragraph;z-index:-5839" coordorigin="2058,-23" coordsize="3108,2">
            <v:shape style="position:absolute;left:2058;top:-23;width:3108;height:2" coordorigin="2058,-23" coordsize="3108,0" path="m2058,-23l5166,-2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12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stock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sample,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ranking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consisten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simila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2000–2009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ERFs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24%.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Schaum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(2011)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40%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1996–2004.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Zhou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(2013)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finds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96%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2000–2009.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figures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erly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optimistic.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xpectations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mentioned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3.3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ardless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ranks;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ecen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median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ardless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9"/>
          <w:i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i/>
          <w:position w:val="-4"/>
        </w:rPr>
        <w:t>cons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9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position w:val="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position w:val="0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such,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mean,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median,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4" w:lineRule="exact"/>
        <w:ind w:left="378" w:right="3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viation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18.61%.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confidence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(11)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performance,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xpectations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14.876%,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15.742%,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12.459%.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5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14.689%,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14.884%,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12.843%.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72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621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153" w:firstLine="3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compared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(“smart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estimates”)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optimistic.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714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 w:firstLine="3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strate-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conditional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4950"/>
        <w:jc w:val="both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34"/>
          <w:szCs w:val="3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Empirical</w:t>
      </w:r>
      <w:r>
        <w:rPr>
          <w:rFonts w:ascii="Times New Roman" w:hAnsi="Times New Roman" w:cs="Times New Roman" w:eastAsia="Times New Roman"/>
          <w:sz w:val="34"/>
          <w:szCs w:val="3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Results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15" w:lineRule="auto"/>
        <w:ind w:left="378" w:right="33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panels.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(mar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et)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anels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compare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weighted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ailability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8" w:right="5516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5.1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ass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strategy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8" w:lineRule="auto"/>
        <w:ind w:left="378" w:right="3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032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Sharpe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04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182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1999-2001.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held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499.975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0.053,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solely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inclusion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deletions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78" w:right="4386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5.2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erfect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esight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strategy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sample: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4.325%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0.574%.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4.549%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0.719%.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405" w:lineRule="auto"/>
        <w:ind w:left="378" w:right="3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benchmark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(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032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%).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0.116%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0.434%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aluable.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5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dominates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risk-adjusted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returns.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Sharpe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0.294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0.037,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3" w:lineRule="auto"/>
        <w:ind w:left="378" w:right="32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0.007,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04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182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dominates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shorter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(5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years).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Sharpe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5-year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holding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periods.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wins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period.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subsample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datasets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simila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ypothetical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setting,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estment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possibilities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literature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Aiguzhin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Soares,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(2010);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Brazdil,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Soares,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(2003)),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(referred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problem)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broadly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studied.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Aiguzhin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(2010)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Bayesian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8" w:right="5227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5.3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easible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strategies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forming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2" w:lineRule="auto"/>
        <w:ind w:left="378" w:right="329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(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032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%)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0.282%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(0.621%)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0.116%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(0.434%)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303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2" w:lineRule="exact"/>
        <w:ind w:left="378" w:right="279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" w:hAnsi="Courier" w:cs="Courier" w:eastAsia="Courier"/>
          <w:sz w:val="24"/>
          <w:szCs w:val="24"/>
          <w:w w:val="129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w w:val="107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w w:val="97"/>
        </w:rPr>
        <w:t>349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risk-adjusted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dominant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ardless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subsample.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outperforms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shorter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periods.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interesting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findings.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hand,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included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rankings,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risk-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adjusted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articularly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performance: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fore-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casts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outperforms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(annualized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0.746%,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0.689%,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0.314%,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inates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(0.717%,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1.056%,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0.686%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gies)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risk-adjusted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sub-periods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-based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depicted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latter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outperforms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former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9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9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99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periods: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2000Q1/2004Q4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3.501%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3.133%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2001Q1/2005Q4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3.954%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3.727%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sup-periods,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sub-period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grates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dataset.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dominates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sub-period.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5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ailance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opposed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pairwise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null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ypothesis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stating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zero.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t-statistic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test.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resulted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statisitcally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1%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el)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ailance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ecen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5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t-statistic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null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instances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(informations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sets).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ains,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demonstrated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statistically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hand,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resulted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statistically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xcept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stocks.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confirms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outperforms,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graphical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wealth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-axis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dollar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wealth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-axis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starting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January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2000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ending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December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estment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management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alternat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gies.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feasible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outlined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orthwhile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Desai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(2000)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beneficial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seems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forecasting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skills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focusing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forecasting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EPS.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contradicts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Bradsh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(2004)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gument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Curtis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(2011)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8" w:lineRule="exact"/>
        <w:ind w:left="378" w:right="5800"/>
        <w:jc w:val="both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34"/>
          <w:szCs w:val="3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Conclusions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15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institutions,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StarMine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(ThomsonReuters),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published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ant: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probably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attention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understanding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Black-Litterman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rank-weighted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simulations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ranks.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26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ranks,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vily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tracking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415" w:lineRule="auto"/>
        <w:ind w:left="378" w:right="336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bound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6497"/>
        <w:jc w:val="both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Refe</w:t>
      </w:r>
      <w:r>
        <w:rPr>
          <w:rFonts w:ascii="Times New Roman" w:hAnsi="Times New Roman" w:cs="Times New Roman" w:eastAsia="Times New Roman"/>
          <w:sz w:val="34"/>
          <w:szCs w:val="34"/>
          <w:spacing w:val="-6"/>
          <w:w w:val="101"/>
          <w:b/>
          <w:bCs/>
        </w:rPr>
        <w:t>r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  <w:b/>
          <w:bCs/>
        </w:rPr>
        <w:t>ences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Aiguzhin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Soares,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Serra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(2010).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similarity-based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adaptation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Bayes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ranking: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metalearning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ahringe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Holmes,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fmann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(Eds.),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Disc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very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olume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6332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Lectu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Notes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16–26.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Springer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Berlin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Heidelbe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Barbe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McNichols,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rueman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(2001).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prophets?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531–563.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311" w:lineRule="auto"/>
        <w:ind w:left="612" w:right="335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Black,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Litterman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(1992).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Global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optimization.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lysts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(5),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28–43.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Bonini,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Zanetti,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Bianchini,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Salvi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(2010).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research.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Business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(9-10),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1177–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1217.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Bradsh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(2002).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justify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sell-side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Horizons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27–41.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Bradsh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(2004).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recommendations?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79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25–50.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vy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(2003).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prices: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Short-term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eness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long-term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dynamics.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(5),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1933–1968.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Brazdil,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Soares,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(2003).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algorithms: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meta-learning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Learning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251–277.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(2001).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(6),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44–49.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Chen,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Schaum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(2015).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Implementing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Black-Litterman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formula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vest-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34–47.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Clement,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(1999).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resources,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xity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matter?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Economics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285–303.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wles,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(1933).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forecasters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Econometrica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309–324.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Da,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Schaum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(2011).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161–192.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Desai,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H.,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Liang,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Singh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(2000).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All-Stars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shine?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20–29.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Scherbina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(2002).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(5),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2113–2141.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Emer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(2009).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Wall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Street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popularity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contests?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Quantitative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Analysis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411.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Ertimu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Sunde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Sunder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(2007).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measure: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profitability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Resea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567–606.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ama,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(1970).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383–417.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Glush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(2009).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WRDS: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issues.</w:t>
      </w:r>
      <w:hyperlink r:id="rId19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http://goo.gl/M0T1t</w:t>
        </w:r>
        <w:r>
          <w:rPr>
            <w:rFonts w:ascii="Times New Roman" w:hAnsi="Times New Roman" w:cs="Times New Roman" w:eastAsia="Times New Roman"/>
            <w:sz w:val="24"/>
            <w:szCs w:val="24"/>
            <w:spacing w:val="-16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5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27/01/2014.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Grossman,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Stiglitz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(1980).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impossibility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informationally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American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Economic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70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393–408.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Hilar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Hsu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(2013).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68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271–297.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(2005).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persistence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sell-side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Economics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129–152.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Mikhail,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illis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(2004).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xhibit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persis-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picking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ability?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Economics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74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67–91.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O’Brien,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(1990).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orecast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industries.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Resea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286–304.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1" w:lineRule="auto"/>
        <w:ind w:left="612" w:right="336" w:firstLine="-2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Ohlson,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(1995).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Earnings,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book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alues,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vidends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aluation.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tempo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Resea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661–687.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311" w:lineRule="auto"/>
        <w:ind w:left="612" w:right="336" w:firstLine="-2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Ohlson,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Juettne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-Nauroth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(2005).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determinantsof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Studies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(2-3),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349–365.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5" w:firstLine="-2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Simon,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Curtis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(2011).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dations: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consistent?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Business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(1-2),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119–144.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1" w:lineRule="auto"/>
        <w:ind w:left="612" w:right="336" w:firstLine="-2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omack,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(1996).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alue?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137–168.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612" w:right="336" w:firstLine="-2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Zhou,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(2013).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recommendations.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Resea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815" w:right="281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Statistics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2" w:lineRule="exact"/>
        <w:ind w:left="394" w:right="33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337" w:right="33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3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15.90511pt;width:388.543pt;height:.1pt;mso-position-horizontal-relative:page;mso-position-vertical-relative:paragraph;z-index:-5838" coordorigin="2058,318" coordsize="7771,2">
            <v:shape style="position:absolute;left:2058;top:318;width:7771;height:2" coordorigin="2058,318" coordsize="7771,0" path="m2058,318l9829,318e" filled="f" stroked="t" strokeweight=".9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3" w:after="0" w:line="240" w:lineRule="auto"/>
        <w:ind w:left="1608" w:right="-20"/>
        <w:jc w:val="left"/>
        <w:tabs>
          <w:tab w:pos="2940" w:val="left"/>
          <w:tab w:pos="4260" w:val="left"/>
          <w:tab w:pos="5800" w:val="left"/>
          <w:tab w:pos="7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Std.d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373" w:hRule="exact"/>
        </w:trPr>
        <w:tc>
          <w:tcPr>
            <w:tcW w:w="67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38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31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31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9" w:hRule="exact"/>
        </w:trPr>
        <w:tc>
          <w:tcPr>
            <w:tcW w:w="677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7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1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62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4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85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1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2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6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50" w:hRule="exact"/>
        </w:trPr>
        <w:tc>
          <w:tcPr>
            <w:tcW w:w="67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1999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4.286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4.326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1.657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1.668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4.873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4.944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2.009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2.017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5.537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5.691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2.453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2.481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6.411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6.611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3.108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3.145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7.021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7.252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3.524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3.573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7.477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7.728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3.671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3.726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7.667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7.946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3.736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3.744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7.754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8.037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3.561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3.532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7.394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7.691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3.494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3.429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6.708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6.973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3.023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2.964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8" w:hRule="exact"/>
        </w:trPr>
        <w:tc>
          <w:tcPr>
            <w:tcW w:w="67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5.510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5.627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2.412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2.433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29" w:hRule="exact"/>
        </w:trPr>
        <w:tc>
          <w:tcPr>
            <w:tcW w:w="677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9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6.710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6.915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3.336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3.356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9" w:hRule="exact"/>
        </w:trPr>
        <w:tc>
          <w:tcPr>
            <w:tcW w:w="7771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0" w:hRule="exact"/>
        </w:trPr>
        <w:tc>
          <w:tcPr>
            <w:tcW w:w="67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1999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5.673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5.643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2.991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2.936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5.433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5.426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2.774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2.733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6.020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6.048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2.972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2.987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6.338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6.357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3.264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3.274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6.523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6.532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3.430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3.443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6.947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6.978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3.749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3.771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7.205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7.216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3.774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3.777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7.494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7.467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3.843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3.820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7.134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7.091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3.532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3.489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6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6.378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6.353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3.062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3.039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8" w:hRule="exact"/>
        </w:trPr>
        <w:tc>
          <w:tcPr>
            <w:tcW w:w="67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2009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5.773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2.783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2.753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16" w:hRule="exact"/>
        </w:trPr>
        <w:tc>
          <w:tcPr>
            <w:tcW w:w="677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9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81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5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0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3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6.571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11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6.563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2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24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6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5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8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3.423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3.412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659" w:right="265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ranking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2" w:lineRule="exact"/>
        <w:ind w:left="421" w:right="33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340" w:right="33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Amazon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(AMZN)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99"/>
        </w:rPr>
        <w:t>(7)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9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92" w:lineRule="exact"/>
        <w:ind w:right="1578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70.820007pt;margin-top:3.997306pt;width:49.09pt;height:.1pt;mso-position-horizontal-relative:page;mso-position-vertical-relative:paragraph;z-index:-5837" coordorigin="7416,80" coordsize="982,2">
            <v:shape style="position:absolute;left:7416;top:80;width:982;height:2" coordorigin="7416,80" coordsize="982,0" path="m7416,80l8398,80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-6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righ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0" w:after="0" w:line="237" w:lineRule="exact"/>
        <w:ind w:left="378"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ERFs.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prices;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37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6704" w:space="356"/>
            <w:col w:w="1500"/>
          </w:cols>
        </w:sectPr>
      </w:pPr>
      <w:rPr/>
    </w:p>
    <w:p>
      <w:pPr>
        <w:spacing w:before="13" w:after="0" w:line="244" w:lineRule="auto"/>
        <w:ind w:left="378" w:right="33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44.797115pt;width:388.543pt;height:.1pt;mso-position-horizontal-relative:page;mso-position-vertical-relative:paragraph;z-index:-5836" coordorigin="2058,896" coordsize="7771,2">
            <v:shape style="position:absolute;left:2058;top:896;width:7771;height:2" coordorigin="2058,896" coordsize="7771,0" path="m2058,896l9829,896e" filled="f" stroked="t" strokeweight=".9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adjusted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6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16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analysts;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6"/>
          <w:i/>
          <w:position w:val="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16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6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proportional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mean-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adjusted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quarterly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forecasts.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9" w:after="0" w:line="240" w:lineRule="auto"/>
        <w:ind w:left="3602" w:right="360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0" w:after="0" w:line="143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18.494995pt;margin-top:4.747292pt;width:49.09pt;height:.1pt;mso-position-horizontal-relative:page;mso-position-vertical-relative:paragraph;z-index:-5835" coordorigin="6370,95" coordsize="982,2">
            <v:shape style="position:absolute;left:6370;top:95;width:982;height:2" coordorigin="6370,95" coordsize="982,0" path="m6370,95l7352,95e" filled="f" stroked="t" strokeweight=".47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1" w:lineRule="exact"/>
        <w:ind w:left="497" w:right="-20"/>
        <w:jc w:val="left"/>
        <w:tabs>
          <w:tab w:pos="3560" w:val="left"/>
          <w:tab w:pos="4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ERF/Analyst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2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9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9"/>
          <w:i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9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9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5902" w:space="1360"/>
            <w:col w:w="1298"/>
          </w:cols>
        </w:sectPr>
      </w:pPr>
      <w:rPr/>
    </w:p>
    <w:p>
      <w:pPr>
        <w:spacing w:before="8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350" w:hRule="exact"/>
        </w:trPr>
        <w:tc>
          <w:tcPr>
            <w:tcW w:w="204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LEGG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8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58.50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3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2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MONTSEC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8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87.50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3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0.46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UFB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76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125.00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3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1.65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8" w:hRule="exact"/>
        </w:trPr>
        <w:tc>
          <w:tcPr>
            <w:tcW w:w="204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9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DLJ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76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3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1.97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71" w:type="dxa"/>
            <w:gridSpan w:val="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3165" w:right="314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b/>
                <w:bCs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66" w:hRule="exact"/>
        </w:trPr>
        <w:tc>
          <w:tcPr>
            <w:tcW w:w="204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ERF/Analyst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67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21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18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36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16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0"/>
                <w:w w:val="116"/>
                <w:i/>
                <w:position w:val="9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6"/>
                <w:i/>
                <w:position w:val="9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9"/>
                <w:w w:val="116"/>
                <w:i/>
                <w:position w:val="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8"/>
                <w:i/>
                <w:position w:val="9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60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12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12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0"/>
                <w:w w:val="112"/>
                <w:i/>
                <w:position w:val="9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2"/>
                <w:i/>
                <w:position w:val="9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9"/>
                <w:w w:val="112"/>
                <w:i/>
                <w:position w:val="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8"/>
                <w:i/>
                <w:position w:val="9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350" w:hRule="exact"/>
        </w:trPr>
        <w:tc>
          <w:tcPr>
            <w:tcW w:w="204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2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MONTSEC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8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-0.120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19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0.023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9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-0.130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19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0.068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9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9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CCREST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-0.130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19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0.068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9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5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-0.135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19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9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8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TSON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-0.140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19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9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2040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FBOS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6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8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-0.145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3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19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0.137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12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9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003" w:right="200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consisten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3" w:lineRule="exact"/>
        <w:ind w:left="454" w:right="3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contingen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middle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bottom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bins.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depicts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dynamics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(EPS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forecasts).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0" w:lineRule="exact"/>
        <w:jc w:val="left"/>
        <w:rPr>
          <w:sz w:val="2"/>
          <w:szCs w:val="2"/>
        </w:rPr>
      </w:pPr>
      <w:rPr/>
      <w:r>
        <w:rPr>
          <w:sz w:val="2"/>
          <w:szCs w:val="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351" w:hRule="exact"/>
        </w:trPr>
        <w:tc>
          <w:tcPr>
            <w:tcW w:w="2165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right="1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2"/>
                <w:i/>
              </w:rPr>
              <w:t>top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5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0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109"/>
                <w:i/>
              </w:rPr>
              <w:t>midd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9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1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55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3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4"/>
                <w:i/>
              </w:rPr>
              <w:t>bottom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87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19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5"/>
                <w:i/>
              </w:rPr>
              <w:t>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7" w:hRule="exact"/>
        </w:trPr>
        <w:tc>
          <w:tcPr>
            <w:tcW w:w="216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right="28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287" w:right="-20"/>
              <w:jc w:val="left"/>
              <w:tabs>
                <w:tab w:pos="86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287" w:right="-20"/>
              <w:jc w:val="left"/>
              <w:tabs>
                <w:tab w:pos="86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8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287" w:right="-20"/>
              <w:jc w:val="left"/>
              <w:tabs>
                <w:tab w:pos="86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3" w:after="0" w:line="240" w:lineRule="auto"/>
        <w:ind w:left="821" w:right="-20"/>
        <w:jc w:val="left"/>
        <w:tabs>
          <w:tab w:pos="4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043999pt;margin-top:15.986665pt;width:368.383pt;height:228.804469pt;mso-position-horizontal-relative:page;mso-position-vertical-relative:paragraph;z-index:-583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09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31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2"/>
                            <w:i/>
                          </w:rPr>
                          <w:t>top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67.6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67.7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22.2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22.0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10.2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w w:val="109"/>
                            <w:i/>
                          </w:rPr>
                          <w:t>midd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6"/>
                            <w:w w:val="109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1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30.5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29.7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47.8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48.4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21.7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21.9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4"/>
                            <w:i/>
                          </w:rPr>
                          <w:t>bottom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13.7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13.4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16.9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17.0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69.4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69.6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7368" w:type="dxa"/>
                        <w:gridSpan w:val="9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" w:after="0" w:line="240" w:lineRule="auto"/>
                          <w:ind w:left="3775" w:right="300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30"/>
                            <w:i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8"/>
                            <w:w w:val="13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30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0"/>
                            <w:w w:val="13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9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31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2"/>
                            <w:i/>
                            <w:position w:val="1"/>
                          </w:rPr>
                          <w:t>top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46.6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46.3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27.9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28.2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25.6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25.5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w w:val="109"/>
                            <w:i/>
                          </w:rPr>
                          <w:t>midd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6"/>
                            <w:w w:val="109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1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39.0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39.1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29.1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29.1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31.9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31.7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4"/>
                            <w:i/>
                          </w:rPr>
                          <w:t>bottom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32.7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32.1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40.9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41.4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single" w:sz="4.6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7368" w:type="dxa"/>
                        <w:gridSpan w:val="9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5" w:after="0" w:line="240" w:lineRule="auto"/>
                          <w:ind w:left="40" w:right="-20"/>
                          <w:jc w:val="left"/>
                          <w:tabs>
                            <w:tab w:pos="3800" w:val="left"/>
                          </w:tabs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b/>
                            <w:bCs/>
                          </w:rPr>
                          <w:t>anel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6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b/>
                            <w:bCs/>
                          </w:rPr>
                          <w:t>B: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b/>
                            <w:bCs/>
                          </w:rPr>
                          <w:t>EPS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b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b/>
                            <w:bCs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30"/>
                            <w:i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8"/>
                            <w:w w:val="13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30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0"/>
                            <w:w w:val="13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31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2"/>
                            <w:i/>
                          </w:rPr>
                          <w:t>top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48.4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48.4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7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w w:val="109"/>
                            <w:i/>
                          </w:rPr>
                          <w:t>midd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6"/>
                            <w:w w:val="109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1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48.1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48.2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26.2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25.9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25.8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4"/>
                            <w:i/>
                          </w:rPr>
                          <w:t>bottom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46.5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46.3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25.7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25.9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28.6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28.5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7368" w:type="dxa"/>
                        <w:gridSpan w:val="9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" w:after="0" w:line="240" w:lineRule="auto"/>
                          <w:ind w:left="3775" w:right="300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30"/>
                            <w:i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8"/>
                            <w:w w:val="130"/>
                            <w:i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30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20"/>
                            <w:w w:val="13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9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31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2"/>
                            <w:i/>
                            <w:position w:val="1"/>
                          </w:rPr>
                          <w:t>top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46.7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46.8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28.4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28.3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26.1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26.0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101.1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86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1"/>
                          </w:rPr>
                          <w:t>101.2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w w:val="109"/>
                            <w:i/>
                          </w:rPr>
                          <w:t>midd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6"/>
                            <w:w w:val="109"/>
                            <w:i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1"/>
                            <w:i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45.4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45.5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27.1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27.0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28.1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28.1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100.6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894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4"/>
                            <w:i/>
                          </w:rPr>
                          <w:t>bottom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42.8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42.7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27.7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27.6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32.3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20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32.4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102.7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nil" w:sz="6" w:space="0" w:color="auto"/>
                          <w:bottom w:val="single" w:sz="7.488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58" w:lineRule="exact"/>
                          <w:ind w:left="14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102.7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3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3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49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55.749123pt;width:388.543pt;height:.1pt;mso-position-horizontal-relative:page;mso-position-vertical-relative:paragraph;z-index:-5834" coordorigin="2058,1115" coordsize="7771,2">
            <v:shape style="position:absolute;left:2058;top:1115;width:7771;height:2" coordorigin="2058,1115" coordsize="7771,0" path="m2058,1115l9829,1115e" filled="f" stroked="t" strokeweight=".5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9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54.178112pt;width:388.543pt;height:.1pt;mso-position-horizontal-relative:page;mso-position-vertical-relative:paragraph;z-index:-5833" coordorigin="2058,1084" coordsize="7771,2">
            <v:shape style="position:absolute;left:2058;top:1084;width:7771;height:2" coordorigin="2058,1084" coordsize="7771,0" path="m2058,1084l9829,1084e" filled="f" stroked="t" strokeweight=".9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091" w:right="209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Descript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vi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ws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2" w:lineRule="exact"/>
        <w:ind w:left="455" w:right="3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descript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returns)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(median)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A);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B);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C).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0" w:lineRule="exact"/>
        <w:jc w:val="left"/>
        <w:rPr>
          <w:sz w:val="2"/>
          <w:szCs w:val="2"/>
        </w:rPr>
      </w:pPr>
      <w:rPr/>
      <w:r>
        <w:rPr>
          <w:sz w:val="2"/>
          <w:szCs w:val="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349" w:hRule="exact"/>
        </w:trPr>
        <w:tc>
          <w:tcPr>
            <w:tcW w:w="3403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5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Mean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%)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25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7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Median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%)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51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Std.d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2" w:type="dxa"/>
            <w:tcBorders>
              <w:top w:val="single" w:sz="7.4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49" w:hRule="exact"/>
        </w:trPr>
        <w:tc>
          <w:tcPr>
            <w:tcW w:w="3403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742" w:right="-20"/>
              <w:jc w:val="left"/>
              <w:tabs>
                <w:tab w:pos="262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2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602" w:right="-20"/>
              <w:jc w:val="left"/>
              <w:tabs>
                <w:tab w:pos="148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5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01" w:right="50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9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8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3" w:after="0" w:line="240" w:lineRule="auto"/>
        <w:ind w:left="3217" w:right="321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349" w:hRule="exact"/>
        </w:trPr>
        <w:tc>
          <w:tcPr>
            <w:tcW w:w="110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18.610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18.985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16.889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17.185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11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18.610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18.985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16.889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17.185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69" w:hRule="exact"/>
        </w:trPr>
        <w:tc>
          <w:tcPr>
            <w:tcW w:w="110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18.610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18.985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16.889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17.185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9" w:hRule="exact"/>
        </w:trPr>
        <w:tc>
          <w:tcPr>
            <w:tcW w:w="1100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1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29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92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1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54" w:type="dxa"/>
            <w:tcBorders>
              <w:top w:val="single" w:sz="4.6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49" w:hRule="exact"/>
        </w:trPr>
        <w:tc>
          <w:tcPr>
            <w:tcW w:w="110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14.876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15.191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13.380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13.604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0.096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0.096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11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15.742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16.102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14.314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14.541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0.098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0.098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11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12.459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12.714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10.591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10.798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4" w:hRule="exact"/>
        </w:trPr>
        <w:tc>
          <w:tcPr>
            <w:tcW w:w="110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9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7" w:lineRule="exact"/>
              <w:ind w:left="3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5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49" w:hRule="exact"/>
        </w:trPr>
        <w:tc>
          <w:tcPr>
            <w:tcW w:w="110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14.689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14.769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13.214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13.252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0.101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0.102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11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14.884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14.959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13.392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13.420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0.103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0.103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1100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12.843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29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37" w:right="-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12.916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92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11.410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32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11.439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406" w:right="240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stocks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43" w:lineRule="exact"/>
        <w:ind w:left="435" w:right="34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conditional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378" w:right="33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sets: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A),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(panel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C).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subsamples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500,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EPS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datasets.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597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2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ear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7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01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652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494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7" w:hRule="exact"/>
        </w:trPr>
        <w:tc>
          <w:tcPr>
            <w:tcW w:w="134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A: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4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34" w:hRule="exact"/>
        </w:trPr>
        <w:tc>
          <w:tcPr>
            <w:tcW w:w="134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1999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71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88" w:right="37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513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71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63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506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257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253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232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191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191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310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281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273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244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244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316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289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289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369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299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299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385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341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318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318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395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347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415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418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422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413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8" w:hRule="exact"/>
        </w:trPr>
        <w:tc>
          <w:tcPr>
            <w:tcW w:w="134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346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306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306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306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07" w:hRule="exact"/>
        </w:trPr>
        <w:tc>
          <w:tcPr>
            <w:tcW w:w="134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7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74" w:hRule="exact"/>
        </w:trPr>
        <w:tc>
          <w:tcPr>
            <w:tcW w:w="7771" w:type="dxa"/>
            <w:gridSpan w:val="7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0" w:after="0" w:line="240" w:lineRule="auto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  <w:i/>
              </w:rPr>
              <w:t>recent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34" w:hRule="exact"/>
        </w:trPr>
        <w:tc>
          <w:tcPr>
            <w:tcW w:w="134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1999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71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88" w:right="37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513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71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63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506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257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257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235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185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186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310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281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310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281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247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247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287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287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307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307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385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341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385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341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318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318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415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415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343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343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361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422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422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349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349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8" w:hRule="exact"/>
        </w:trPr>
        <w:tc>
          <w:tcPr>
            <w:tcW w:w="134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07" w:hRule="exact"/>
        </w:trPr>
        <w:tc>
          <w:tcPr>
            <w:tcW w:w="134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7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74" w:hRule="exact"/>
        </w:trPr>
        <w:tc>
          <w:tcPr>
            <w:tcW w:w="7771" w:type="dxa"/>
            <w:gridSpan w:val="7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0" w:after="0" w:line="240" w:lineRule="auto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C: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34" w:hRule="exact"/>
        </w:trPr>
        <w:tc>
          <w:tcPr>
            <w:tcW w:w="134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1999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71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88" w:right="37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513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71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63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506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257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257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235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204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310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281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310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281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261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261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317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317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385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341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385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341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332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332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401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344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344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415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415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464" w:hRule="exact"/>
        </w:trPr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04" w:lineRule="exact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-4"/>
              </w:rPr>
              <w:t>2008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04" w:lineRule="exact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-4"/>
              </w:rPr>
              <w:t>422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361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04" w:lineRule="exact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-4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2" w:lineRule="exact"/>
              <w:ind w:left="382" w:right="41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6"/>
                <w:w w:val="99"/>
                <w:position w:val="-4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99"/>
                <w:position w:val="7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6"/>
                <w:w w:val="99"/>
                <w:position w:val="-4"/>
              </w:rPr>
              <w:t>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position w:val="7"/>
              </w:rPr>
              <w:t>21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137" w:lineRule="exact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position w:val="-3"/>
              </w:rPr>
              <w:t>422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361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04" w:lineRule="exact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position w:val="-4"/>
              </w:rPr>
              <w:t>360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04" w:lineRule="exact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position w:val="-4"/>
              </w:rPr>
              <w:t>359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04" w:lineRule="exact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-4"/>
              </w:rPr>
              <w:t>359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406" w:hRule="exact"/>
        </w:trPr>
        <w:tc>
          <w:tcPr>
            <w:tcW w:w="134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8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405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350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350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98" w:hRule="exact"/>
        </w:trPr>
        <w:tc>
          <w:tcPr>
            <w:tcW w:w="1346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8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7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4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1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45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404" w:right="42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442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54" w:right="37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68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97" w:right="4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377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68" w:type="dxa"/>
            <w:tcBorders>
              <w:top w:val="single" w:sz="4.68" w:space="0" w:color="000000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7" w:after="0" w:line="240" w:lineRule="auto"/>
              <w:ind w:left="36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377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footer="0" w:header="0" w:top="1560" w:bottom="280" w:left="1680" w:right="1680"/>
          <w:footerReference w:type="default" r:id="rId20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1200" w:right="119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rading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performance: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period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2" w:lineRule="exact"/>
        <w:ind w:left="470" w:right="3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131.472107pt;width:388.543pt;height:.1pt;mso-position-horizontal-relative:page;mso-position-vertical-relative:paragraph;z-index:-5831" coordorigin="2058,2629" coordsize="7771,2">
            <v:shape style="position:absolute;left:2058;top:2629;width:7771;height:2" coordorigin="2058,2629" coordsize="7771,0" path="m2058,2629l9829,2629e" filled="f" stroked="t" strokeweight=".9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scenario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scenarios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TP/EPS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estimates.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return: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estimates;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ranking;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2000Q1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2009Q4.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NumType w:start="31"/>
          <w:pgMar w:footer="1852" w:header="0" w:top="1560" w:bottom="2040" w:left="1680" w:right="1680"/>
          <w:footerReference w:type="default" r:id="rId21"/>
          <w:pgSz w:w="11920" w:h="16840"/>
        </w:sectPr>
      </w:pPr>
      <w:rPr/>
    </w:p>
    <w:p>
      <w:pPr>
        <w:spacing w:before="71" w:after="0" w:line="251" w:lineRule="auto"/>
        <w:ind w:left="1700" w:right="-20" w:firstLine="-1245"/>
        <w:jc w:val="right"/>
        <w:tabs>
          <w:tab w:pos="14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(in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%)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1" w:after="0" w:line="251" w:lineRule="auto"/>
        <w:ind w:left="269" w:right="-20" w:firstLine="-31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%)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1" w:after="0" w:line="251" w:lineRule="auto"/>
        <w:ind w:left="226" w:right="-61" w:firstLine="-22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Sharpe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1" w:after="0" w:line="251" w:lineRule="auto"/>
        <w:ind w:right="-61" w:firstLine="2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1" w:after="0" w:line="251" w:lineRule="auto"/>
        <w:ind w:left="-41" w:right="497" w:firstLine="14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erage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type w:val="continuous"/>
          <w:pgSz w:w="11920" w:h="16840"/>
          <w:pgMar w:top="1560" w:bottom="2040" w:left="1680" w:right="1680"/>
          <w:cols w:num="5" w:equalWidth="0">
            <w:col w:w="2639" w:space="245"/>
            <w:col w:w="1103" w:space="683"/>
            <w:col w:w="664" w:space="283"/>
            <w:col w:w="1064" w:space="544"/>
            <w:col w:w="1335"/>
          </w:cols>
        </w:sectPr>
      </w:pPr>
      <w:rPr/>
    </w:p>
    <w:p>
      <w:pPr>
        <w:spacing w:before="0" w:after="0" w:line="240" w:lineRule="auto"/>
        <w:ind w:left="49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48" w:right="-20"/>
        <w:jc w:val="left"/>
        <w:tabs>
          <w:tab w:pos="2020" w:val="left"/>
          <w:tab w:pos="3320" w:val="left"/>
          <w:tab w:pos="4700" w:val="left"/>
          <w:tab w:pos="6320" w:val="left"/>
          <w:tab w:pos="74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-3.032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16.654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-0.182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499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0.053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861" w:hRule="exact"/>
        </w:trPr>
        <w:tc>
          <w:tcPr>
            <w:tcW w:w="69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2" w:after="0" w:line="240" w:lineRule="auto"/>
              <w:ind w:left="108" w:right="-192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2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b/>
                <w:bCs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43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0.116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8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0.434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2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5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15.948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81" w:right="8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32" w:right="8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15.995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3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7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0.007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4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0.027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53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283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58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-10" w:right="5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0" w:right="5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251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0.256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9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4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0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0.251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40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4.325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8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4.549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5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14.697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6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14.794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7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0.294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4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0.307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5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2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283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5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4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251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0.345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0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0.327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14" w:hRule="exact"/>
        </w:trPr>
        <w:tc>
          <w:tcPr>
            <w:tcW w:w="697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28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0.574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8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0.719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5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15.528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6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15.505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7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0.037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4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0.046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532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2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205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582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4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205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0.496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96" w:type="dxa"/>
            <w:tcBorders>
              <w:top w:val="nil" w:sz="6" w:space="0" w:color="auto"/>
              <w:bottom w:val="single" w:sz="4.21125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0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2"/>
              </w:rPr>
              <w:t>0.494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32" w:hRule="exact"/>
        </w:trPr>
        <w:tc>
          <w:tcPr>
            <w:tcW w:w="7771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10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C: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  <w:i/>
              </w:rPr>
              <w:t>recent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1" w:hRule="exact"/>
        </w:trPr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0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2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0.116</w:t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0.434</w:t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15.948</w:t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15.995</w:t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0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0.007</w:t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32" w:right="-51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0.027</w:t>
            </w:r>
          </w:p>
        </w:tc>
        <w:tc>
          <w:tcPr>
            <w:tcW w:w="5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90" w:right="-45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283</w:t>
            </w:r>
          </w:p>
        </w:tc>
        <w:tc>
          <w:tcPr>
            <w:tcW w:w="5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8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251</w:t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0.256</w:t>
            </w:r>
          </w:p>
        </w:tc>
        <w:tc>
          <w:tcPr>
            <w:tcW w:w="6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1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0.251</w:t>
            </w:r>
          </w:p>
        </w:tc>
      </w:tr>
      <w:tr>
        <w:trPr>
          <w:trHeight w:val="254" w:hRule="exact"/>
        </w:trPr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40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22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0.282</w:t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0.621</w:t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15.662</w:t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15.682</w:t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20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0.018</w:t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232" w:right="-51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0.040</w:t>
            </w:r>
          </w:p>
        </w:tc>
        <w:tc>
          <w:tcPr>
            <w:tcW w:w="5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90" w:right="-45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284</w:t>
            </w:r>
          </w:p>
        </w:tc>
        <w:tc>
          <w:tcPr>
            <w:tcW w:w="5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8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251</w:t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2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0.264</w:t>
            </w:r>
          </w:p>
        </w:tc>
        <w:tc>
          <w:tcPr>
            <w:tcW w:w="6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1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0.256</w:t>
            </w:r>
          </w:p>
        </w:tc>
      </w:tr>
      <w:tr>
        <w:trPr>
          <w:trHeight w:val="307" w:hRule="exact"/>
        </w:trPr>
        <w:tc>
          <w:tcPr>
            <w:tcW w:w="697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28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5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-0.303</w:t>
            </w:r>
          </w:p>
        </w:tc>
        <w:tc>
          <w:tcPr>
            <w:tcW w:w="727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-0.349</w:t>
            </w:r>
          </w:p>
        </w:tc>
        <w:tc>
          <w:tcPr>
            <w:tcW w:w="798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16.088</w:t>
            </w:r>
          </w:p>
        </w:tc>
        <w:tc>
          <w:tcPr>
            <w:tcW w:w="798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16.096</w:t>
            </w:r>
          </w:p>
        </w:tc>
        <w:tc>
          <w:tcPr>
            <w:tcW w:w="727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3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-0.019</w:t>
            </w:r>
          </w:p>
        </w:tc>
        <w:tc>
          <w:tcPr>
            <w:tcW w:w="727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62" w:right="-51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-0.022</w:t>
            </w:r>
          </w:p>
        </w:tc>
        <w:tc>
          <w:tcPr>
            <w:tcW w:w="532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90" w:right="-45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206</w:t>
            </w:r>
          </w:p>
        </w:tc>
        <w:tc>
          <w:tcPr>
            <w:tcW w:w="582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8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206</w:t>
            </w:r>
          </w:p>
        </w:tc>
        <w:tc>
          <w:tcPr>
            <w:tcW w:w="697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2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0.410</w:t>
            </w:r>
          </w:p>
        </w:tc>
        <w:tc>
          <w:tcPr>
            <w:tcW w:w="696" w:type="dxa"/>
            <w:tcBorders>
              <w:top w:val="nil" w:sz="6" w:space="0" w:color="auto"/>
              <w:bottom w:val="single" w:sz="4.122331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1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0.408</w:t>
            </w:r>
          </w:p>
        </w:tc>
      </w:tr>
      <w:tr>
        <w:trPr>
          <w:trHeight w:val="340" w:hRule="exact"/>
        </w:trPr>
        <w:tc>
          <w:tcPr>
            <w:tcW w:w="7771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D: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1" w:hRule="exact"/>
        </w:trPr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09" w:right="-43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9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0.314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1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0.686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9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15.773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1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15.825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3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0.020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0.043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283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1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82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0.228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9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0.223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415" w:right="-4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9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0.689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1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1.056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9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15.565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1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15.485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3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0.044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0.068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284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1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251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82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0.256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9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0.248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5" w:hRule="exact"/>
        </w:trPr>
        <w:tc>
          <w:tcPr>
            <w:tcW w:w="697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291" w:right="-43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89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9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0.746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1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0.717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9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15.444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8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16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15.481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3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0.048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27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0.046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2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245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82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1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245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82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0.256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96" w:type="dxa"/>
            <w:tcBorders>
              <w:top w:val="nil" w:sz="6" w:space="0" w:color="auto"/>
              <w:bottom w:val="single" w:sz="6.843133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9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0.256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6" w:lineRule="auto"/>
        <w:ind w:left="378" w:right="334" w:firstLine="2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89.373085pt;width:388.551443pt;height:.1pt;mso-position-horizontal-relative:page;mso-position-vertical-relative:paragraph;z-index:-5830" coordorigin="2058,1787" coordsize="7771,2">
            <v:shape style="position:absolute;left:2058;top:1787;width:7771;height:2" coordorigin="2058,1787" coordsize="7771,0" path="m2058,1787l9829,1787e" filled="f" stroked="t" strokeweight=".80416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rading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performance: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sub-periods,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sample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%)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Sharpe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(consensus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estimates)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holding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periods.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set;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2" w:after="0" w:line="240" w:lineRule="auto"/>
        <w:ind w:left="1325" w:right="-20"/>
        <w:jc w:val="left"/>
        <w:tabs>
          <w:tab w:pos="2440" w:val="left"/>
          <w:tab w:pos="4040" w:val="left"/>
          <w:tab w:pos="57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i/>
        </w:rPr>
        <w:t>EPS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2067" w:right="-20"/>
        <w:jc w:val="left"/>
        <w:tabs>
          <w:tab w:pos="3160" w:val="left"/>
          <w:tab w:pos="3620" w:val="left"/>
          <w:tab w:pos="4720" w:val="left"/>
          <w:tab w:pos="5180" w:val="left"/>
          <w:tab w:pos="6220" w:val="left"/>
          <w:tab w:pos="6680" w:val="left"/>
          <w:tab w:pos="7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b/>
          <w:bCs/>
          <w:i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tabs>
          <w:tab w:pos="2140" w:val="left"/>
          <w:tab w:pos="2880" w:val="left"/>
          <w:tab w:pos="3780" w:val="left"/>
          <w:tab w:pos="4520" w:val="left"/>
          <w:tab w:pos="5340" w:val="left"/>
          <w:tab w:pos="6020" w:val="left"/>
          <w:tab w:pos="68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2000Q1/2004Q4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-3.401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-0.201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2.663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0.167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5.844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0.395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1.890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0.124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tabs>
          <w:tab w:pos="2140" w:val="left"/>
          <w:tab w:pos="2880" w:val="left"/>
          <w:tab w:pos="3780" w:val="left"/>
          <w:tab w:pos="4520" w:val="left"/>
          <w:tab w:pos="5340" w:val="left"/>
          <w:tab w:pos="6020" w:val="left"/>
          <w:tab w:pos="68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2001Q1/2005Q4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-1.539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-0.093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2.669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0.170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6.119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0.425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3.945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0.270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tabs>
          <w:tab w:pos="2220" w:val="left"/>
          <w:tab w:pos="2960" w:val="left"/>
          <w:tab w:pos="3780" w:val="left"/>
          <w:tab w:pos="4520" w:val="left"/>
          <w:tab w:pos="5340" w:val="left"/>
          <w:tab w:pos="6020" w:val="left"/>
          <w:tab w:pos="68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2002Q1/2006Q4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2.567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0.196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5.734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0.447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9.124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0.757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5.877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0.492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tabs>
          <w:tab w:pos="2220" w:val="left"/>
          <w:tab w:pos="2960" w:val="left"/>
          <w:tab w:pos="3780" w:val="left"/>
          <w:tab w:pos="4520" w:val="left"/>
          <w:tab w:pos="5240" w:val="left"/>
          <w:tab w:pos="6020" w:val="left"/>
          <w:tab w:pos="67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2003Q1/2007Q4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7.919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0.925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9.548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1.106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14.715</w:t>
      </w:r>
      <w:r>
        <w:rPr>
          <w:rFonts w:ascii="Times New Roman" w:hAnsi="Times New Roman" w:cs="Times New Roman" w:eastAsia="Times New Roman"/>
          <w:sz w:val="20"/>
          <w:szCs w:val="20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1.915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10.681</w:t>
      </w:r>
      <w:r>
        <w:rPr>
          <w:rFonts w:ascii="Times New Roman" w:hAnsi="Times New Roman" w:cs="Times New Roman" w:eastAsia="Times New Roman"/>
          <w:sz w:val="20"/>
          <w:szCs w:val="20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1.364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tabs>
          <w:tab w:pos="2140" w:val="left"/>
          <w:tab w:pos="2880" w:val="left"/>
          <w:tab w:pos="3720" w:val="left"/>
          <w:tab w:pos="4440" w:val="left"/>
          <w:tab w:pos="5340" w:val="left"/>
          <w:tab w:pos="6020" w:val="left"/>
          <w:tab w:pos="6760" w:val="left"/>
          <w:tab w:pos="7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2004Q1/2008Q4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-5.667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-0.435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-4.708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-0.343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0.908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0.070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-3.133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-0.232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tabs>
          <w:tab w:pos="2140" w:val="left"/>
          <w:tab w:pos="2880" w:val="left"/>
          <w:tab w:pos="3720" w:val="left"/>
          <w:tab w:pos="4440" w:val="left"/>
          <w:tab w:pos="5340" w:val="left"/>
          <w:tab w:pos="6020" w:val="left"/>
          <w:tab w:pos="6760" w:val="left"/>
          <w:tab w:pos="7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2005Q1/2009Q4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-2.662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-0.158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-2.367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-0.146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2.827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0.189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-0.725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-0.045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3" w:right="-20"/>
        <w:jc w:val="left"/>
        <w:tabs>
          <w:tab w:pos="2140" w:val="left"/>
          <w:tab w:pos="2880" w:val="left"/>
          <w:tab w:pos="3780" w:val="left"/>
          <w:tab w:pos="4520" w:val="left"/>
          <w:tab w:pos="5340" w:val="left"/>
          <w:tab w:pos="6020" w:val="left"/>
          <w:tab w:pos="68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2.884003pt;margin-top:-2.477367pt;width:388.551443pt;height:.1pt;mso-position-horizontal-relative:page;mso-position-vertical-relative:paragraph;z-index:-5829" coordorigin="2058,-50" coordsize="7771,2">
            <v:shape style="position:absolute;left:2058;top:-50;width:7771;height:2" coordorigin="2058,-50" coordsize="7771,0" path="m2058,-50l9829,-50e" filled="f" stroked="t" strokeweight=".502603pt" strokecolor="#000000">
              <v:path arrowok="t"/>
            </v:shape>
          </v:group>
          <w10:wrap type="none"/>
        </w:pict>
      </w:r>
      <w:r>
        <w:rPr/>
        <w:pict>
          <v:group style="position:absolute;margin-left:102.884003pt;margin-top:15.080222pt;width:388.551443pt;height:.1pt;mso-position-horizontal-relative:page;mso-position-vertical-relative:paragraph;z-index:-5828" coordorigin="2058,302" coordsize="7771,2">
            <v:shape style="position:absolute;left:2058;top:302;width:7771;height:2" coordorigin="2058,302" coordsize="7771,0" path="m2058,302l9829,302e" filled="f" stroked="t" strokeweight=".502603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-3.032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-0.182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0.116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0.007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4.325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0.294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0.574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0.037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8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B: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  <w:i/>
        </w:rPr>
        <w:t>recent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5" w:after="0" w:line="240" w:lineRule="auto"/>
        <w:ind w:left="484" w:right="-20"/>
        <w:jc w:val="left"/>
        <w:tabs>
          <w:tab w:pos="2120" w:val="left"/>
          <w:tab w:pos="2880" w:val="left"/>
          <w:tab w:pos="3720" w:val="left"/>
          <w:tab w:pos="4480" w:val="left"/>
          <w:tab w:pos="5260" w:val="left"/>
          <w:tab w:pos="604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2000Q1/2004Q4</w:t>
      </w:r>
      <w:r>
        <w:rPr>
          <w:rFonts w:ascii="Times New Roman" w:hAnsi="Times New Roman" w:cs="Times New Roman" w:eastAsia="Times New Roman"/>
          <w:sz w:val="21"/>
          <w:szCs w:val="21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-3.401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-0.201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2.663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0.167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2.620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0.168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1.172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0.074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5" w:after="0" w:line="240" w:lineRule="auto"/>
        <w:ind w:left="484" w:right="-20"/>
        <w:jc w:val="left"/>
        <w:tabs>
          <w:tab w:pos="2120" w:val="left"/>
          <w:tab w:pos="2880" w:val="left"/>
          <w:tab w:pos="3720" w:val="left"/>
          <w:tab w:pos="4480" w:val="left"/>
          <w:tab w:pos="5260" w:val="left"/>
          <w:tab w:pos="604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2001Q1/2005Q4</w:t>
      </w:r>
      <w:r>
        <w:rPr>
          <w:rFonts w:ascii="Times New Roman" w:hAnsi="Times New Roman" w:cs="Times New Roman" w:eastAsia="Times New Roman"/>
          <w:sz w:val="21"/>
          <w:szCs w:val="21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-1.539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-0.093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2.669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0.170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3.266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0.214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2.659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0.171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5" w:after="0" w:line="240" w:lineRule="auto"/>
        <w:ind w:left="484" w:right="-20"/>
        <w:jc w:val="left"/>
        <w:tabs>
          <w:tab w:pos="2180" w:val="left"/>
          <w:tab w:pos="2940" w:val="left"/>
          <w:tab w:pos="3720" w:val="left"/>
          <w:tab w:pos="4480" w:val="left"/>
          <w:tab w:pos="5260" w:val="left"/>
          <w:tab w:pos="604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2002Q1/2006Q4</w:t>
      </w:r>
      <w:r>
        <w:rPr>
          <w:rFonts w:ascii="Times New Roman" w:hAnsi="Times New Roman" w:cs="Times New Roman" w:eastAsia="Times New Roman"/>
          <w:sz w:val="21"/>
          <w:szCs w:val="21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2.567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0.196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5.734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0.447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6.075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0.490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5.485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0.455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5" w:after="0" w:line="240" w:lineRule="auto"/>
        <w:ind w:left="484" w:right="-20"/>
        <w:jc w:val="left"/>
        <w:tabs>
          <w:tab w:pos="2180" w:val="left"/>
          <w:tab w:pos="2940" w:val="left"/>
          <w:tab w:pos="3720" w:val="left"/>
          <w:tab w:pos="4480" w:val="left"/>
          <w:tab w:pos="5160" w:val="left"/>
          <w:tab w:pos="604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2003Q1/2007Q4</w:t>
      </w:r>
      <w:r>
        <w:rPr>
          <w:rFonts w:ascii="Times New Roman" w:hAnsi="Times New Roman" w:cs="Times New Roman" w:eastAsia="Times New Roman"/>
          <w:sz w:val="21"/>
          <w:szCs w:val="21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7.919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0.925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9.548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1.106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10.068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1.248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9.337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1.155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5" w:after="0" w:line="240" w:lineRule="auto"/>
        <w:ind w:left="484" w:right="-20"/>
        <w:jc w:val="left"/>
        <w:tabs>
          <w:tab w:pos="2120" w:val="left"/>
          <w:tab w:pos="2880" w:val="left"/>
          <w:tab w:pos="3640" w:val="left"/>
          <w:tab w:pos="4400" w:val="left"/>
          <w:tab w:pos="5200" w:val="left"/>
          <w:tab w:pos="5960" w:val="left"/>
          <w:tab w:pos="6720" w:val="left"/>
          <w:tab w:pos="748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2004Q1/2008Q4</w:t>
      </w:r>
      <w:r>
        <w:rPr>
          <w:rFonts w:ascii="Times New Roman" w:hAnsi="Times New Roman" w:cs="Times New Roman" w:eastAsia="Times New Roman"/>
          <w:sz w:val="21"/>
          <w:szCs w:val="21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-5.667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-0.435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-4.708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-0.343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-4.148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-0.305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-4.541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-0.332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5" w:after="0" w:line="240" w:lineRule="auto"/>
        <w:ind w:left="484" w:right="-20"/>
        <w:jc w:val="left"/>
        <w:tabs>
          <w:tab w:pos="2120" w:val="left"/>
          <w:tab w:pos="2880" w:val="left"/>
          <w:tab w:pos="3640" w:val="left"/>
          <w:tab w:pos="4400" w:val="left"/>
          <w:tab w:pos="5200" w:val="left"/>
          <w:tab w:pos="5960" w:val="left"/>
          <w:tab w:pos="6720" w:val="left"/>
          <w:tab w:pos="748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2005Q1/2009Q4</w:t>
      </w:r>
      <w:r>
        <w:rPr>
          <w:rFonts w:ascii="Times New Roman" w:hAnsi="Times New Roman" w:cs="Times New Roman" w:eastAsia="Times New Roman"/>
          <w:sz w:val="21"/>
          <w:szCs w:val="21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-2.662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-0.158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-2.367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-0.146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-2.003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-0.125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-1.757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-0.106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45" w:right="-20"/>
        <w:jc w:val="left"/>
        <w:tabs>
          <w:tab w:pos="2120" w:val="left"/>
          <w:tab w:pos="2880" w:val="left"/>
          <w:tab w:pos="3720" w:val="left"/>
          <w:tab w:pos="4480" w:val="left"/>
          <w:tab w:pos="5260" w:val="left"/>
          <w:tab w:pos="6040" w:val="left"/>
          <w:tab w:pos="6720" w:val="left"/>
          <w:tab w:pos="748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102.884003pt;margin-top:-2.422817pt;width:388.547141pt;height:.1pt;mso-position-horizontal-relative:page;mso-position-vertical-relative:paragraph;z-index:-5827" coordorigin="2058,-48" coordsize="7771,2">
            <v:shape style="position:absolute;left:2058;top:-48;width:7771;height:2" coordorigin="2058,-48" coordsize="7771,0" path="m2058,-48l9829,-48e" filled="f" stroked="t" strokeweight=".520141pt" strokecolor="#000000">
              <v:path arrowok="t"/>
            </v:shape>
          </v:group>
          <w10:wrap type="none"/>
        </w:pict>
      </w:r>
      <w:r>
        <w:rPr/>
        <w:pict>
          <v:group style="position:absolute;margin-left:102.884003pt;margin-top:15.746555pt;width:388.547141pt;height:.1pt;mso-position-horizontal-relative:page;mso-position-vertical-relative:paragraph;z-index:-5826" coordorigin="2058,315" coordsize="7771,2">
            <v:shape style="position:absolute;left:2058;top:315;width:7771;height:2" coordorigin="2058,315" coordsize="7771,0" path="m2058,315l9829,315e" filled="f" stroked="t" strokeweight=".52014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-3.032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-0.182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0.116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0.007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0.282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0.018</w:t>
      </w:r>
      <w:r>
        <w:rPr>
          <w:rFonts w:ascii="Times New Roman" w:hAnsi="Times New Roman" w:cs="Times New Roman" w:eastAsia="Times New Roman"/>
          <w:sz w:val="21"/>
          <w:szCs w:val="21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-0.303</w:t>
      </w:r>
      <w:r>
        <w:rPr>
          <w:rFonts w:ascii="Times New Roman" w:hAnsi="Times New Roman" w:cs="Times New Roman" w:eastAsia="Times New Roman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-0.019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8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C: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  <w:i/>
        </w:rPr>
        <w:t>all-time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4" w:after="0" w:line="240" w:lineRule="auto"/>
        <w:ind w:left="484" w:right="-20"/>
        <w:jc w:val="left"/>
        <w:tabs>
          <w:tab w:pos="2100" w:val="left"/>
          <w:tab w:pos="2860" w:val="left"/>
          <w:tab w:pos="3700" w:val="left"/>
          <w:tab w:pos="4460" w:val="left"/>
          <w:tab w:pos="5240" w:val="left"/>
          <w:tab w:pos="600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2000Q1/2004Q4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-3.401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-0.201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3.102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0.197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3.133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0.205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3.501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0.232</w:t>
      </w:r>
    </w:p>
    <w:p>
      <w:pPr>
        <w:spacing w:before="14" w:after="0" w:line="240" w:lineRule="auto"/>
        <w:ind w:left="484" w:right="-20"/>
        <w:jc w:val="left"/>
        <w:tabs>
          <w:tab w:pos="2100" w:val="left"/>
          <w:tab w:pos="2860" w:val="left"/>
          <w:tab w:pos="3700" w:val="left"/>
          <w:tab w:pos="4460" w:val="left"/>
          <w:tab w:pos="5240" w:val="left"/>
          <w:tab w:pos="600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2001Q1/2005Q4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-1.539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-0.093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3.016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0.194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3.727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0.249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3.954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0.264</w:t>
      </w:r>
    </w:p>
    <w:p>
      <w:pPr>
        <w:spacing w:before="14" w:after="0" w:line="240" w:lineRule="auto"/>
        <w:ind w:left="484" w:right="-20"/>
        <w:jc w:val="left"/>
        <w:tabs>
          <w:tab w:pos="2180" w:val="left"/>
          <w:tab w:pos="2940" w:val="left"/>
          <w:tab w:pos="3700" w:val="left"/>
          <w:tab w:pos="4460" w:val="left"/>
          <w:tab w:pos="5240" w:val="left"/>
          <w:tab w:pos="600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2002Q1/2006Q4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2.567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0.196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5.410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0.417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5.793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0.464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5.712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0.468</w:t>
      </w:r>
    </w:p>
    <w:p>
      <w:pPr>
        <w:spacing w:before="14" w:after="0" w:line="240" w:lineRule="auto"/>
        <w:ind w:left="484" w:right="-20"/>
        <w:jc w:val="left"/>
        <w:tabs>
          <w:tab w:pos="2180" w:val="left"/>
          <w:tab w:pos="2940" w:val="left"/>
          <w:tab w:pos="3700" w:val="left"/>
          <w:tab w:pos="4460" w:val="left"/>
          <w:tab w:pos="5140" w:val="left"/>
          <w:tab w:pos="6000" w:val="left"/>
          <w:tab w:pos="67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2003Q1/2007Q4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7.919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0.925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9.419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1.071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10.335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1.245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10.002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1.202</w:t>
      </w:r>
    </w:p>
    <w:p>
      <w:pPr>
        <w:spacing w:before="14" w:after="0" w:line="240" w:lineRule="auto"/>
        <w:ind w:left="484" w:right="-20"/>
        <w:jc w:val="left"/>
        <w:tabs>
          <w:tab w:pos="2100" w:val="left"/>
          <w:tab w:pos="2860" w:val="left"/>
          <w:tab w:pos="3620" w:val="left"/>
          <w:tab w:pos="4380" w:val="left"/>
          <w:tab w:pos="5180" w:val="left"/>
          <w:tab w:pos="5940" w:val="left"/>
          <w:tab w:pos="6720" w:val="left"/>
          <w:tab w:pos="748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2004Q1/2008Q4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-5.667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-0.435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-4.860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-0.358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-3.941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-0.289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-4.223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-0.309</w:t>
      </w:r>
    </w:p>
    <w:p>
      <w:pPr>
        <w:spacing w:before="14" w:after="0" w:line="240" w:lineRule="auto"/>
        <w:ind w:left="484" w:right="-20"/>
        <w:jc w:val="left"/>
        <w:tabs>
          <w:tab w:pos="2100" w:val="left"/>
          <w:tab w:pos="2860" w:val="left"/>
          <w:tab w:pos="3620" w:val="left"/>
          <w:tab w:pos="4380" w:val="left"/>
          <w:tab w:pos="5180" w:val="left"/>
          <w:tab w:pos="5940" w:val="left"/>
          <w:tab w:pos="6720" w:val="left"/>
          <w:tab w:pos="748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2005Q1/2009Q4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-2.662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-0.158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-2.398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-0.149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-1.697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-0.105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-1.936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-0.121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42" w:right="-20"/>
        <w:jc w:val="left"/>
        <w:tabs>
          <w:tab w:pos="2100" w:val="left"/>
          <w:tab w:pos="2860" w:val="left"/>
          <w:tab w:pos="3700" w:val="left"/>
          <w:tab w:pos="4460" w:val="left"/>
          <w:tab w:pos="5240" w:val="left"/>
          <w:tab w:pos="6000" w:val="left"/>
          <w:tab w:pos="6800" w:val="left"/>
          <w:tab w:pos="75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102.884003pt;margin-top:-2.368279pt;width:388.552707pt;height:.1pt;mso-position-horizontal-relative:page;mso-position-vertical-relative:paragraph;z-index:-5825" coordorigin="2058,-47" coordsize="7771,2">
            <v:shape style="position:absolute;left:2058;top:-47;width:7771;height:2" coordorigin="2058,-47" coordsize="7771,0" path="m2058,-47l9829,-47e" filled="f" stroked="t" strokeweight=".517784pt" strokecolor="#000000">
              <v:path arrowok="t"/>
            </v:shape>
          </v:group>
          <w10:wrap type="none"/>
        </w:pict>
      </w:r>
      <w:r>
        <w:rPr/>
        <w:pict>
          <v:group style="position:absolute;margin-left:102.884003pt;margin-top:15.875402pt;width:388.552707pt;height:.1pt;mso-position-horizontal-relative:page;mso-position-vertical-relative:paragraph;z-index:-5824" coordorigin="2058,318" coordsize="7771,2">
            <v:shape style="position:absolute;left:2058;top:318;width:7771;height:2" coordorigin="2058,318" coordsize="7771,0" path="m2058,318l9829,318e" filled="f" stroked="t" strokeweight=".82845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period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-3.032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-0.182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0.314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0.020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0.689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0.044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0.746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0.048</w:t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7" w:lineRule="auto"/>
        <w:ind w:left="378" w:right="32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8: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rading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performance: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sub-periods,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subsam-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ple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27" w:lineRule="exact"/>
        <w:ind w:left="427" w:right="3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annualized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(in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%)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Sharpe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ratio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51" w:lineRule="auto"/>
        <w:ind w:left="378" w:right="3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73.622780pt;width:388.551443pt;height:.1pt;mso-position-horizontal-relative:page;mso-position-vertical-relative:paragraph;z-index:-5823" coordorigin="2058,1472" coordsize="7771,2">
            <v:shape style="position:absolute;left:2058;top:1472;width:7771;height:2" coordorigin="2058,1472" coordsize="7771,0" path="m2058,1472l9829,1472e" filled="f" stroked="t" strokeweight=".80416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stocks: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(consensus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smart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estimates)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holding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foresight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set;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8" w:after="0" w:line="240" w:lineRule="auto"/>
        <w:ind w:left="1325" w:right="-20"/>
        <w:jc w:val="left"/>
        <w:tabs>
          <w:tab w:pos="2440" w:val="left"/>
          <w:tab w:pos="4040" w:val="left"/>
          <w:tab w:pos="57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i/>
        </w:rPr>
        <w:t>EPS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2067" w:right="-20"/>
        <w:jc w:val="left"/>
        <w:tabs>
          <w:tab w:pos="3160" w:val="left"/>
          <w:tab w:pos="3620" w:val="left"/>
          <w:tab w:pos="4720" w:val="left"/>
          <w:tab w:pos="5180" w:val="left"/>
          <w:tab w:pos="6220" w:val="left"/>
          <w:tab w:pos="6680" w:val="left"/>
          <w:tab w:pos="7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Ann.ret</w:t>
      </w:r>
      <w:r>
        <w:rPr>
          <w:rFonts w:ascii="Times New Roman" w:hAnsi="Times New Roman" w:cs="Times New Roman" w:eastAsia="Times New Roman"/>
          <w:sz w:val="20"/>
          <w:szCs w:val="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SR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  <w:b/>
          <w:bCs/>
          <w:i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264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2000Q1/2004Q4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-3.401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10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-0.201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2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3.378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0.213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6.609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1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0.451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22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2.116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18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0.139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2001Q1/2005Q4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-1.539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-0.093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2.825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0.180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6.226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0.432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2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4.161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8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0.286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2002Q1/2006Q4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6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2.567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7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0.196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5.836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0.468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8.985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0.768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2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5.827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8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0.486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2003Q1/2007Q4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6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7.919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7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0.925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9.417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1.100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7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14.249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1.891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2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10.672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8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1.361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2004Q1/2008Q4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-5.667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-0.435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7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-4.826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2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-0.349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0.398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0.030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5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-3.126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-0.232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1682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2005Q1/2009Q4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-2.662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-0.158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7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-2.426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2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-0.148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2.528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0.166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5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-0.658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2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-0.041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51" w:hRule="exact"/>
        </w:trPr>
        <w:tc>
          <w:tcPr>
            <w:tcW w:w="1682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64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period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-3.032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0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-0.182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2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0.434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0.027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4.549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0.307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22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0.719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020822" w:space="0" w:color="000000"/>
              <w:bottom w:val="single" w:sz="4.02082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8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2"/>
              </w:rPr>
              <w:t>0.046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88" w:hRule="exact"/>
        </w:trPr>
        <w:tc>
          <w:tcPr>
            <w:tcW w:w="1682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  <w:b/>
                <w:bCs/>
                <w:i/>
              </w:rPr>
              <w:t>recent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6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2000Q1/2004Q4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-3.401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-0.201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3.378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6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0.213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3.331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0.216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1.073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02082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6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0.067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2001Q1/2005Q4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-1.539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-0.093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2.825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0.180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3.523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0.231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2.598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0.167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2002Q1/2006Q4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4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2.567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0.196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5.836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0.468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6.218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0.516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5.436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0.450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2003Q1/2007Q4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4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7.919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0.925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9.417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1.100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9.972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1.244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9.325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1.153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8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2004Q1/2008Q4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-5.667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-0.435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-4.826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-0.349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-4.252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7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-0.311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-4.552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-0.332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1682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2005Q1/2009Q4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-2.662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-0.158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-2.426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-0.148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-2.019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7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-0.124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-1.752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-0.105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65" w:hRule="exact"/>
        </w:trPr>
        <w:tc>
          <w:tcPr>
            <w:tcW w:w="1682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6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All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period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7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-3.032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11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-0.182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0.434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6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0.027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85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0.621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4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0.040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-0.349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180176" w:space="0" w:color="000000"/>
              <w:bottom w:val="single" w:sz="4.1801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9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-0.022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588" w:hRule="exact"/>
        </w:trPr>
        <w:tc>
          <w:tcPr>
            <w:tcW w:w="1682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10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b/>
                <w:bCs/>
              </w:rPr>
              <w:t>C: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  <w:b/>
                <w:bCs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10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2000Q1/2004Q4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-3.401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-0.201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3.909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5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0.250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3.852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0.257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3.470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1801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6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0.230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7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2001Q1/2005Q4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6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-1.539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-0.093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3.254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5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0.210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4.014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5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0.271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3.919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0.261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7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2002Q1/2006Q4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3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2.567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0.196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5.461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5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0.433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5.915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5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0.488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5.686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0.465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7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2003Q1/2007Q4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3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7.919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0.925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9.297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5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1.067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10.199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5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1.253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8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9.988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6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1.199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7" w:hRule="exact"/>
        </w:trPr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2004Q1/2008Q4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6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-5.667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-0.435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-4.979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7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-0.364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2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-4.091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8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-0.299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-4.241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-0.310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09" w:hRule="exact"/>
        </w:trPr>
        <w:tc>
          <w:tcPr>
            <w:tcW w:w="1682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2005Q1/2009Q4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6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-2.662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-0.158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-2.437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7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-0.150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28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-1.665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8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-0.102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1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-1.963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nil" w:sz="6" w:space="0" w:color="auto"/>
              <w:bottom w:val="single" w:sz="4.16112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9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-0.122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1682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667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All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period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8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66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-3.032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62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-0.182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0.686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15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0.043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07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199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1.056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35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0.068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78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180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0.717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49" w:type="dxa"/>
            <w:tcBorders>
              <w:top w:val="single" w:sz="4.161128" w:space="0" w:color="000000"/>
              <w:bottom w:val="single" w:sz="6.657805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3" w:after="0" w:line="240" w:lineRule="auto"/>
              <w:ind w:left="16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1"/>
              </w:rPr>
              <w:t>0.046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1922" w:right="174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Significance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returns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497" w:right="21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demonstrates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pairwise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statisitical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information;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26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Courier" w:hAnsi="Courier" w:cs="Courier" w:eastAsia="Courier"/>
          <w:sz w:val="24"/>
          <w:szCs w:val="24"/>
          <w:spacing w:val="-8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mation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26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Courier" w:hAnsi="Courier" w:cs="Courier" w:eastAsia="Courier"/>
          <w:sz w:val="24"/>
          <w:szCs w:val="24"/>
          <w:spacing w:val="-7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340" w:right="100"/>
        <w:jc w:val="center"/>
        <w:tabs>
          <w:tab w:pos="83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500,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  <w:u w:val="single" w:color="0000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u w:val="single" w:color="0000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712" w:hRule="exact"/>
        </w:trPr>
        <w:tc>
          <w:tcPr>
            <w:tcW w:w="1845" w:type="dxa"/>
            <w:vMerge w:val="restart"/>
            <w:gridSpan w:val="3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0" w:after="0" w:line="240" w:lineRule="auto"/>
              <w:ind w:left="68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5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alue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2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&gt;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5"/>
                <w:w w:val="100"/>
                <w:i/>
              </w:rPr>
              <w:t> </w:t>
            </w:r>
            <w:r>
              <w:rPr>
                <w:rFonts w:ascii="Courier" w:hAnsi="Courier" w:cs="Courier" w:eastAsia="Courier"/>
                <w:sz w:val="24"/>
                <w:szCs w:val="24"/>
                <w:spacing w:val="0"/>
                <w:w w:val="45"/>
                <w:i/>
              </w:rPr>
              <w:t>|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26"/>
                <w:i/>
              </w:rPr>
              <w:t>t</w:t>
            </w:r>
            <w:r>
              <w:rPr>
                <w:rFonts w:ascii="Courier" w:hAnsi="Courier" w:cs="Courier" w:eastAsia="Courier"/>
                <w:sz w:val="24"/>
                <w:szCs w:val="24"/>
                <w:spacing w:val="0"/>
                <w:w w:val="45"/>
                <w:i/>
              </w:rPr>
              <w:t>|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3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0" w:after="0" w:line="240" w:lineRule="auto"/>
              <w:ind w:left="9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3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alue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&gt;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5"/>
                <w:w w:val="100"/>
                <w:i/>
              </w:rPr>
              <w:t> </w:t>
            </w:r>
            <w:r>
              <w:rPr>
                <w:rFonts w:ascii="Courier" w:hAnsi="Courier" w:cs="Courier" w:eastAsia="Courier"/>
                <w:sz w:val="24"/>
                <w:szCs w:val="24"/>
                <w:spacing w:val="0"/>
                <w:w w:val="45"/>
                <w:i/>
              </w:rPr>
              <w:t>|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26"/>
                <w:i/>
              </w:rPr>
              <w:t>t</w:t>
            </w:r>
            <w:r>
              <w:rPr>
                <w:rFonts w:ascii="Courier" w:hAnsi="Courier" w:cs="Courier" w:eastAsia="Courier"/>
                <w:sz w:val="24"/>
                <w:szCs w:val="24"/>
                <w:spacing w:val="0"/>
                <w:w w:val="45"/>
                <w:i/>
              </w:rPr>
              <w:t>|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3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1845" w:type="dxa"/>
            <w:vMerge/>
            <w:gridSpan w:val="3"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6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9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b/>
                <w:bCs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5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71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15.247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16.857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12.661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13.799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11.664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12.001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38" w:hRule="exact"/>
        </w:trPr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recent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15.247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16.857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14.015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15.481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12.655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12.640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38" w:hRule="exact"/>
        </w:trPr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15.858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17.456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14.314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15.833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15.625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15.690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15" w:type="dxa"/>
            <w:gridSpan w:val="2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6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2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5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85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87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5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26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9.284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4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9.625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5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8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-2.352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3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-6.358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50" w:type="dxa"/>
            <w:gridSpan w:val="2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-15.247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-16.857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38" w:hRule="exact"/>
        </w:trPr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recent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50" w:type="dxa"/>
            <w:gridSpan w:val="2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6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2.032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0.049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1.706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0.096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5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-20.130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-27.074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50" w:type="dxa"/>
            <w:gridSpan w:val="2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-15.247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2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-16.857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1" w:hRule="exact"/>
        </w:trPr>
        <w:tc>
          <w:tcPr>
            <w:tcW w:w="8010" w:type="dxa"/>
            <w:gridSpan w:val="7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2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5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3.182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708" w:right="71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4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2.892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1" w:lineRule="exact"/>
        <w:ind w:right="257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...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continued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9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9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2910" w:right="-20"/>
        <w:jc w:val="left"/>
        <w:tabs>
          <w:tab w:pos="63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2278" w:right="-20"/>
        <w:jc w:val="left"/>
        <w:tabs>
          <w:tab w:pos="3780" w:val="left"/>
          <w:tab w:pos="5720" w:val="left"/>
          <w:tab w:pos="72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18.538109pt;width:400.498pt;height:.1pt;mso-position-horizontal-relative:page;mso-position-vertical-relative:paragraph;z-index:-5822" coordorigin="2058,371" coordsize="8010,2">
            <v:shape style="position:absolute;left:2058;top:371;width:8010;height:2" coordorigin="2058,371" coordsize="8010,0" path="m2058,371l10068,371e" filled="f" stroked="t" strokeweight=".5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</w:rPr>
        <w:t>|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</w:rPr>
        <w:t>|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</w:rPr>
        <w:t>|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Courier" w:hAnsi="Courier" w:cs="Courier" w:eastAsia="Courier"/>
          <w:sz w:val="24"/>
          <w:szCs w:val="24"/>
          <w:spacing w:val="0"/>
          <w:w w:val="45"/>
          <w:i/>
        </w:rPr>
        <w:t>|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70" w:lineRule="exact"/>
        <w:jc w:val="left"/>
        <w:rPr>
          <w:sz w:val="7"/>
          <w:szCs w:val="7"/>
        </w:rPr>
      </w:pPr>
      <w:rPr/>
      <w:r>
        <w:rPr>
          <w:sz w:val="7"/>
          <w:szCs w:val="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356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1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10.492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-3.008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-15.858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-17.456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97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42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23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71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true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8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-9.284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4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-9.625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-12.876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-15.090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-12.661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-13.799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38" w:hRule="exact"/>
        </w:trPr>
        <w:tc>
          <w:tcPr>
            <w:tcW w:w="92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recent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32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8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-2.032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0.049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-1.706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0.096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-17.847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-23.272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92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-14.015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-15.481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1" w:hRule="exact"/>
        </w:trPr>
        <w:tc>
          <w:tcPr>
            <w:tcW w:w="8010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0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7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18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-3.182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4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-2.892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18.770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-14.975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929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02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32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-14.314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5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26" w:right="61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-15.833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5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0.000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3148" w:right="314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10: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Dunn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est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2" w:lineRule="exact"/>
        <w:ind w:left="4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2.884003pt;margin-top:14.557662pt;width:388.543pt;height:.1pt;mso-position-horizontal-relative:page;mso-position-vertical-relative:paragraph;z-index:-5821" coordorigin="2058,291" coordsize="7771,2">
            <v:shape style="position:absolute;left:2058;top:291;width:7771;height:2" coordorigin="2058,291" coordsize="7771,0" path="m2058,291l9829,291e" filled="f" stroked="t" strokeweight=".9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Dunn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3" w:after="0" w:line="240" w:lineRule="auto"/>
        <w:ind w:left="1527" w:right="-20"/>
        <w:jc w:val="left"/>
        <w:tabs>
          <w:tab w:pos="4440" w:val="left"/>
          <w:tab w:pos="73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Z-stat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9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77.680016" w:type="dxa"/>
      </w:tblPr>
      <w:tblGrid/>
      <w:tr>
        <w:trPr>
          <w:trHeight w:val="349" w:hRule="exact"/>
        </w:trPr>
        <w:tc>
          <w:tcPr>
            <w:tcW w:w="289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53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-3.04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9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0.85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3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3.89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5.59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8.62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289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4.73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38" w:hRule="exact"/>
        </w:trPr>
        <w:tc>
          <w:tcPr>
            <w:tcW w:w="289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recent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53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0.49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9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2.27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3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2.24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6.35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6.32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9" w:hRule="exact"/>
        </w:trPr>
        <w:tc>
          <w:tcPr>
            <w:tcW w:w="2899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4.07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38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all-time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53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-0.18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0.43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9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0.28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0.39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73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0.45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0.33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6.40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28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45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6.58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2899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31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036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left="1283" w:right="12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6.12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36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0.00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righ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4" w:after="0" w:line="259" w:lineRule="auto"/>
        <w:ind w:left="1615" w:right="5797" w:firstLine="6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Q: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vector</w:t>
      </w:r>
      <w:r>
        <w:rPr>
          <w:rFonts w:ascii="Arial" w:hAnsi="Arial" w:cs="Arial" w:eastAsia="Arial"/>
          <w:sz w:val="11"/>
          <w:szCs w:val="11"/>
          <w:spacing w:val="10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of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expected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returns</w:t>
      </w:r>
      <w:r>
        <w:rPr>
          <w:rFonts w:ascii="Arial" w:hAnsi="Arial" w:cs="Arial" w:eastAsia="Arial"/>
          <w:sz w:val="11"/>
          <w:szCs w:val="11"/>
          <w:spacing w:val="11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for</w:t>
      </w:r>
      <w:r>
        <w:rPr>
          <w:rFonts w:ascii="Arial" w:hAnsi="Arial" w:cs="Arial" w:eastAsia="Arial"/>
          <w:sz w:val="11"/>
          <w:szCs w:val="11"/>
          <w:spacing w:val="5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each</w:t>
      </w:r>
      <w:r>
        <w:rPr>
          <w:rFonts w:ascii="Arial" w:hAnsi="Arial" w:cs="Arial" w:eastAsia="Arial"/>
          <w:sz w:val="11"/>
          <w:szCs w:val="11"/>
          <w:spacing w:val="8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stock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44" w:after="0" w:line="259" w:lineRule="auto"/>
        <w:ind w:left="3844" w:right="3586" w:firstLine="-32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2"/>
          <w:w w:val="100"/>
        </w:rPr>
        <w:t>V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iews:</w:t>
      </w:r>
      <w:r>
        <w:rPr>
          <w:rFonts w:ascii="Arial" w:hAnsi="Arial" w:cs="Arial" w:eastAsia="Arial"/>
          <w:sz w:val="11"/>
          <w:szCs w:val="11"/>
          <w:spacing w:val="11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{Q,</w:t>
      </w:r>
      <w:r>
        <w:rPr>
          <w:rFonts w:ascii="Arial" w:hAnsi="Arial" w:cs="Arial" w:eastAsia="Arial"/>
          <w:sz w:val="11"/>
          <w:szCs w:val="11"/>
          <w:spacing w:val="6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7"/>
        </w:rPr>
        <w:t>Ω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}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(conditional</w:t>
      </w:r>
      <w:r>
        <w:rPr>
          <w:rFonts w:ascii="Arial" w:hAnsi="Arial" w:cs="Arial" w:eastAsia="Arial"/>
          <w:sz w:val="11"/>
          <w:szCs w:val="11"/>
          <w:spacing w:val="18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expected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returns)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9" w:lineRule="auto"/>
        <w:ind w:left="1895" w:right="-39" w:firstLine="-285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Ω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:</w:t>
      </w:r>
      <w:r>
        <w:rPr>
          <w:rFonts w:ascii="Arial" w:hAnsi="Arial" w:cs="Arial" w:eastAsia="Arial"/>
          <w:sz w:val="11"/>
          <w:szCs w:val="11"/>
          <w:spacing w:val="8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confidence</w:t>
      </w:r>
      <w:r>
        <w:rPr>
          <w:rFonts w:ascii="Arial" w:hAnsi="Arial" w:cs="Arial" w:eastAsia="Arial"/>
          <w:sz w:val="11"/>
          <w:szCs w:val="11"/>
          <w:spacing w:val="17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of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Q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for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each</w:t>
      </w:r>
      <w:r>
        <w:rPr>
          <w:rFonts w:ascii="Arial" w:hAnsi="Arial" w:cs="Arial" w:eastAsia="Arial"/>
          <w:sz w:val="11"/>
          <w:szCs w:val="11"/>
          <w:spacing w:val="8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stock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44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Portfolio</w:t>
      </w:r>
      <w:r>
        <w:rPr>
          <w:rFonts w:ascii="Arial" w:hAnsi="Arial" w:cs="Arial" w:eastAsia="Arial"/>
          <w:sz w:val="11"/>
          <w:szCs w:val="11"/>
          <w:spacing w:val="13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performance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2724" w:space="3650"/>
            <w:col w:w="218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4" w:after="0" w:line="240" w:lineRule="auto"/>
        <w:ind w:left="5621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Portfolio</w:t>
      </w:r>
      <w:r>
        <w:rPr>
          <w:rFonts w:ascii="Arial" w:hAnsi="Arial" w:cs="Arial" w:eastAsia="Arial"/>
          <w:sz w:val="11"/>
          <w:szCs w:val="11"/>
          <w:spacing w:val="13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formation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4" w:after="0" w:line="259" w:lineRule="auto"/>
        <w:ind w:left="1712" w:right="94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Implicit</w:t>
      </w:r>
      <w:r>
        <w:rPr>
          <w:rFonts w:ascii="Arial" w:hAnsi="Arial" w:cs="Arial" w:eastAsia="Arial"/>
          <w:sz w:val="11"/>
          <w:szCs w:val="11"/>
          <w:spacing w:val="11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equilibrium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returns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0" w:after="0" w:line="240" w:lineRule="auto"/>
        <w:ind w:left="1570" w:right="-49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(prior</w:t>
      </w:r>
      <w:r>
        <w:rPr>
          <w:rFonts w:ascii="Arial" w:hAnsi="Arial" w:cs="Arial" w:eastAsia="Arial"/>
          <w:sz w:val="11"/>
          <w:szCs w:val="11"/>
          <w:spacing w:val="9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expected</w:t>
      </w:r>
      <w:r>
        <w:rPr>
          <w:rFonts w:ascii="Arial" w:hAnsi="Arial" w:cs="Arial" w:eastAsia="Arial"/>
          <w:sz w:val="11"/>
          <w:szCs w:val="11"/>
          <w:spacing w:val="1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returns)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Black-Litterman</w:t>
      </w:r>
      <w:r>
        <w:rPr>
          <w:rFonts w:ascii="Arial" w:hAnsi="Arial" w:cs="Arial" w:eastAsia="Arial"/>
          <w:sz w:val="11"/>
          <w:szCs w:val="11"/>
          <w:spacing w:val="2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3"/>
        </w:rPr>
        <w:t>model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2782" w:space="1028"/>
            <w:col w:w="475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0" w:after="0" w:line="240" w:lineRule="auto"/>
        <w:ind w:left="1053" w:right="-6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End</w:t>
      </w:r>
      <w:r>
        <w:rPr>
          <w:rFonts w:ascii="Arial" w:hAnsi="Arial" w:cs="Arial" w:eastAsia="Arial"/>
          <w:sz w:val="13"/>
          <w:szCs w:val="13"/>
          <w:spacing w:val="6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3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2"/>
        </w:rPr>
        <w:t>t-1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40" w:after="0" w:line="240" w:lineRule="auto"/>
        <w:ind w:right="-60"/>
        <w:jc w:val="left"/>
        <w:tabs>
          <w:tab w:pos="256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t</w:t>
      </w:r>
      <w:r>
        <w:rPr>
          <w:rFonts w:ascii="Arial" w:hAnsi="Arial" w:cs="Arial" w:eastAsia="Arial"/>
          <w:sz w:val="13"/>
          <w:szCs w:val="13"/>
          <w:spacing w:val="-35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spacing w:val="-5"/>
          <w:w w:val="102"/>
        </w:rPr>
        <w:t>T</w:t>
      </w:r>
      <w:r>
        <w:rPr>
          <w:rFonts w:ascii="Arial" w:hAnsi="Arial" w:cs="Arial" w:eastAsia="Arial"/>
          <w:sz w:val="13"/>
          <w:szCs w:val="13"/>
          <w:spacing w:val="0"/>
          <w:w w:val="102"/>
        </w:rPr>
        <w:t>rade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40" w:after="0" w:line="240" w:lineRule="auto"/>
        <w:ind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End</w:t>
      </w:r>
      <w:r>
        <w:rPr>
          <w:rFonts w:ascii="Arial" w:hAnsi="Arial" w:cs="Arial" w:eastAsia="Arial"/>
          <w:sz w:val="13"/>
          <w:szCs w:val="13"/>
          <w:spacing w:val="6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3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2"/>
        </w:rPr>
        <w:t>t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3" w:equalWidth="0">
            <w:col w:w="1629" w:space="1447"/>
            <w:col w:w="2913" w:space="813"/>
            <w:col w:w="175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234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135.37413pt;margin-top:-285.348114pt;width:336.730689pt;height:226.54466pt;mso-position-horizontal-relative:page;mso-position-vertical-relative:paragraph;z-index:-5820" coordorigin="2707,-5707" coordsize="6735,4531">
            <v:group style="position:absolute;left:7763;top:-3879;width:146;height:773" coordorigin="7763,-3879" coordsize="146,773">
              <v:shape style="position:absolute;left:7763;top:-3879;width:146;height:773" coordorigin="7763,-3879" coordsize="146,773" path="m7763,-3105l7763,-3879,7909,-3879e" filled="f" stroked="t" strokeweight=".56913pt" strokecolor="#000000">
                <v:path arrowok="t"/>
              </v:shape>
            </v:group>
            <v:group style="position:absolute;left:7900;top:-3898;width:72;height:40" coordorigin="7900,-3898" coordsize="72,40">
              <v:shape style="position:absolute;left:7900;top:-3898;width:72;height:40" coordorigin="7900,-3898" coordsize="72,40" path="m7900,-3898l7900,-3859,7972,-3879,7900,-3898e" filled="t" fillcolor="#000000" stroked="f">
                <v:path arrowok="t"/>
                <v:fill/>
              </v:shape>
            </v:group>
            <v:group style="position:absolute;left:4471;top:-5012;width:798;height:579" coordorigin="4471,-5012" coordsize="798,579">
              <v:shape style="position:absolute;left:4471;top:-5012;width:798;height:579" coordorigin="4471,-5012" coordsize="798,579" path="m4471,-5012l4906,-5012,4906,-4433,5269,-4433e" filled="f" stroked="t" strokeweight=".56913pt" strokecolor="#000000">
                <v:path arrowok="t"/>
              </v:shape>
            </v:group>
            <v:group style="position:absolute;left:5259;top:-4453;width:72;height:40" coordorigin="5259,-4453" coordsize="72,40">
              <v:shape style="position:absolute;left:5259;top:-4453;width:72;height:40" coordorigin="5259,-4453" coordsize="72,40" path="m5259,-4453l5259,-4413,5331,-4433,5259,-4453e" filled="t" fillcolor="#000000" stroked="f">
                <v:path arrowok="t"/>
                <v:fill/>
              </v:shape>
            </v:group>
            <v:group style="position:absolute;left:4471;top:-4433;width:798;height:711" coordorigin="4471,-4433" coordsize="798,711">
              <v:shape style="position:absolute;left:4471;top:-4433;width:798;height:711" coordorigin="4471,-4433" coordsize="798,711" path="m4471,-3722l4906,-3722,4906,-4433,5269,-4433e" filled="f" stroked="t" strokeweight=".56913pt" strokecolor="#000000">
                <v:path arrowok="t"/>
              </v:shape>
            </v:group>
            <v:group style="position:absolute;left:5259;top:-4453;width:72;height:40" coordorigin="5259,-4453" coordsize="72,40">
              <v:shape style="position:absolute;left:5259;top:-4453;width:72;height:40" coordorigin="5259,-4453" coordsize="72,40" path="m5259,-4453l5259,-4413,5331,-4433,5259,-4453e" filled="t" fillcolor="#000000" stroked="f">
                <v:path arrowok="t"/>
                <v:fill/>
              </v:shape>
            </v:group>
            <v:group style="position:absolute;left:6056;top:-4133;width:2;height:1504" coordorigin="6056,-4133" coordsize="2,1504">
              <v:shape style="position:absolute;left:6056;top:-4133;width:2;height:1504" coordorigin="6056,-4133" coordsize="0,1504" path="m6056,-4133l6056,-2629e" filled="f" stroked="t" strokeweight=".56913pt" strokecolor="#000000">
                <v:path arrowok="t"/>
              </v:shape>
            </v:group>
            <v:group style="position:absolute;left:6036;top:-2639;width:40;height:72" coordorigin="6036,-2639" coordsize="40,72">
              <v:shape style="position:absolute;left:6036;top:-2639;width:40;height:72" coordorigin="6036,-2639" coordsize="40,72" path="m6076,-2639l6036,-2639,6056,-2567,6076,-2639e" filled="t" fillcolor="#000000" stroked="f">
                <v:path arrowok="t"/>
                <v:fill/>
              </v:shape>
            </v:group>
            <v:group style="position:absolute;left:4517;top:-2262;width:776;height:6" coordorigin="4517,-2262" coordsize="776,6">
              <v:shape style="position:absolute;left:4517;top:-2262;width:776;height:6" coordorigin="4517,-2262" coordsize="776,6" path="m4517,-2255l5293,-2262e" filled="f" stroked="t" strokeweight=".56913pt" strokecolor="#000000">
                <v:path arrowok="t"/>
              </v:shape>
            </v:group>
            <v:group style="position:absolute;left:5284;top:-2282;width:72;height:40" coordorigin="5284,-2282" coordsize="72,40">
              <v:shape style="position:absolute;left:5284;top:-2282;width:72;height:40" coordorigin="5284,-2282" coordsize="72,40" path="m5284,-2282l5284,-2242,5356,-2262,5284,-2282e" filled="t" fillcolor="#000000" stroked="f">
                <v:path arrowok="t"/>
                <v:fill/>
              </v:shape>
            </v:group>
            <v:group style="position:absolute;left:6747;top:-2446;width:1017;height:177" coordorigin="6747,-2446" coordsize="1017,177">
              <v:shape style="position:absolute;left:6747;top:-2446;width:1017;height:177" coordorigin="6747,-2446" coordsize="1017,177" path="m6747,-2268l7763,-2268,7763,-2446e" filled="f" stroked="t" strokeweight=".56913pt" strokecolor="#000000">
                <v:path arrowok="t"/>
              </v:shape>
            </v:group>
            <v:group style="position:absolute;left:7743;top:-2508;width:40;height:72" coordorigin="7743,-2508" coordsize="40,72">
              <v:shape style="position:absolute;left:7743;top:-2508;width:40;height:72" coordorigin="7743,-2508" coordsize="40,72" path="m7763,-2508l7743,-2436,7783,-2436,7763,-2508e" filled="t" fillcolor="#000000" stroked="f">
                <v:path arrowok="t"/>
                <v:fill/>
              </v:shape>
            </v:group>
            <v:group style="position:absolute;left:7498;top:-5688;width:2;height:4236" coordorigin="7498,-5688" coordsize="2,4236">
              <v:shape style="position:absolute;left:7498;top:-5688;width:2;height:4236" coordorigin="7498,-5688" coordsize="0,4236" path="m7498,-1452l7498,-5688e" filled="f" stroked="t" strokeweight=".37942pt" strokecolor="#000000">
                <v:path arrowok="t"/>
                <v:stroke dashstyle="longDash"/>
              </v:shape>
              <v:shape style="position:absolute;left:5362;top:-2560;width:1385;height:584" type="#_x0000_t75">
                <v:imagedata r:id="rId22" o:title=""/>
              </v:shape>
            </v:group>
            <v:group style="position:absolute;left:5367;top:-2556;width:1378;height:575" coordorigin="5367,-2556" coordsize="1378,575">
              <v:shape style="position:absolute;left:5367;top:-2556;width:1378;height:575" coordorigin="5367,-2556" coordsize="1378,575" path="m5367,-1981l5367,-2556,6745,-2556,6745,-1981,5367,-1981e" filled="f" stroked="t" strokeweight=".18971pt" strokecolor="#000000">
                <v:path arrowok="t"/>
              </v:shape>
              <v:shape style="position:absolute;left:5366;top:-2557;width:1381;height:577" type="#_x0000_t75">
                <v:imagedata r:id="rId23" o:title=""/>
              </v:shape>
            </v:group>
            <v:group style="position:absolute;left:5367;top:-2556;width:1378;height:575" coordorigin="5367,-2556" coordsize="1378,575">
              <v:shape style="position:absolute;left:5367;top:-2556;width:1378;height:575" coordorigin="5367,-2556" coordsize="1378,575" path="m5367,-2556l5367,-1981,6745,-1981,6745,-2556,5367,-2556e" filled="t" fillcolor="#FFFFFF" stroked="f">
                <v:path arrowok="t"/>
                <v:fill/>
              </v:shape>
            </v:group>
            <v:group style="position:absolute;left:5367;top:-2556;width:1378;height:575" coordorigin="5367,-2556" coordsize="1378,575">
              <v:shape style="position:absolute;left:5367;top:-2556;width:1378;height:575" coordorigin="5367,-2556" coordsize="1378,575" path="m5367,-1981l5367,-2556,6745,-2556,6745,-1981,5367,-1981e" filled="f" stroked="t" strokeweight=".18971pt" strokecolor="#000000">
                <v:path arrowok="t"/>
              </v:shape>
            </v:group>
            <v:group style="position:absolute;left:5342;top:-4731;width:1427;height:595" coordorigin="5342,-4731" coordsize="1427,595">
              <v:shape style="position:absolute;left:5342;top:-4731;width:1427;height:595" coordorigin="5342,-4731" coordsize="1427,595" path="m5342,-4135l5342,-4731,6769,-4731,6769,-4135,5342,-4135e" filled="f" stroked="t" strokeweight=".18971pt" strokecolor="#000000">
                <v:path arrowok="t"/>
              </v:shape>
            </v:group>
            <v:group style="position:absolute;left:3216;top:-5273;width:1253;height:523" coordorigin="3216,-5273" coordsize="1253,523">
              <v:shape style="position:absolute;left:3216;top:-5273;width:1253;height:523" coordorigin="3216,-5273" coordsize="1253,523" path="m3216,-4751l3216,-5273,4469,-5273,4469,-4751,3216,-4751e" filled="t" fillcolor="#000000" stroked="f">
                <v:path arrowok="t"/>
                <v:fill/>
              </v:shape>
            </v:group>
            <v:group style="position:absolute;left:3216;top:-5273;width:1253;height:523" coordorigin="3216,-5273" coordsize="1253,523">
              <v:shape style="position:absolute;left:3216;top:-5273;width:1253;height:523" coordorigin="3216,-5273" coordsize="1253,523" path="m3216,-4751l3216,-5273,4469,-5273,4469,-4751,3216,-4751e" filled="f" stroked="t" strokeweight=".18971pt" strokecolor="#000000">
                <v:path arrowok="t"/>
              </v:shape>
            </v:group>
            <v:group style="position:absolute;left:3224;top:-3982;width:1245;height:519" coordorigin="3224,-3982" coordsize="1245,519">
              <v:shape style="position:absolute;left:3224;top:-3982;width:1245;height:519" coordorigin="3224,-3982" coordsize="1245,519" path="m3224,-3462l3224,-3982,4469,-3982,4469,-3462,3224,-3462e" filled="t" fillcolor="#000000" stroked="f">
                <v:path arrowok="t"/>
                <v:fill/>
              </v:shape>
            </v:group>
            <v:group style="position:absolute;left:3224;top:-3982;width:1245;height:519" coordorigin="3224,-3982" coordsize="1245,519">
              <v:shape style="position:absolute;left:3224;top:-3982;width:1245;height:519" coordorigin="3224,-3982" coordsize="1245,519" path="m3224,-3462l3224,-3982,4469,-3982,4469,-3462,3224,-3462e" filled="f" stroked="t" strokeweight=".18971pt" strokecolor="#000000">
                <v:path arrowok="t"/>
              </v:shape>
            </v:group>
            <v:group style="position:absolute;left:4037;top:-3878;width:2;height:2" coordorigin="4037,-3878" coordsize="2,2">
              <v:shape style="position:absolute;left:4037;top:-3878;width:2;height:2" coordorigin="4037,-3878" coordsize="0,0" path="m4037,-3878l4037,-3878e" filled="t" fillcolor="#000000" stroked="f">
                <v:path arrowok="t"/>
                <v:fill/>
              </v:shape>
            </v:group>
            <v:group style="position:absolute;left:4037;top:-3883;width:2;height:11" coordorigin="4037,-3883" coordsize="2,11">
              <v:shape style="position:absolute;left:4037;top:-3883;width:2;height:11" coordorigin="4037,-3883" coordsize="0,11" path="m4037,-3883l4037,-3872e" filled="f" stroked="t" strokeweight="0pt" strokecolor="#000000">
                <v:path arrowok="t"/>
                <v:stroke dashstyle="longDash"/>
              </v:shape>
            </v:group>
            <v:group style="position:absolute;left:2713;top:-1402;width:615;height:216" coordorigin="2713,-1402" coordsize="615,216">
              <v:shape style="position:absolute;left:2713;top:-1402;width:615;height:216" coordorigin="2713,-1402" coordsize="615,216" path="m2713,-1402l3328,-1402,3328,-1186,2713,-1186,2713,-1402e" filled="t" fillcolor="#000000" stroked="f">
                <v:path arrowok="t"/>
                <v:fill/>
              </v:shape>
            </v:group>
            <v:group style="position:absolute;left:2713;top:-1402;width:615;height:216" coordorigin="2713,-1402" coordsize="615,216">
              <v:shape style="position:absolute;left:2713;top:-1402;width:615;height:216" coordorigin="2713,-1402" coordsize="615,216" path="m2713,-1402l3328,-1402,3328,-1186,2713,-1186,2713,-1402xe" filled="f" stroked="t" strokeweight=".56913pt" strokecolor="#000000">
                <v:path arrowok="t"/>
                <v:stroke dashstyle="longDash"/>
              </v:shape>
            </v:group>
            <v:group style="position:absolute;left:2907;top:-5701;width:2;height:4262" coordorigin="2907,-5701" coordsize="2,4262">
              <v:shape style="position:absolute;left:2907;top:-5701;width:2;height:4262" coordorigin="2907,-5701" coordsize="0,4262" path="m2907,-5701l2907,-1439e" filled="f" stroked="t" strokeweight=".56913pt" strokecolor="#000000">
                <v:path arrowok="t"/>
              </v:shape>
            </v:group>
            <v:group style="position:absolute;left:8463;top:-1402;width:497;height:216" coordorigin="8463,-1402" coordsize="497,216">
              <v:shape style="position:absolute;left:8463;top:-1402;width:497;height:216" coordorigin="8463,-1402" coordsize="497,216" path="m8463,-1402l8960,-1402,8960,-1186,8463,-1186,8463,-1402e" filled="t" fillcolor="#000000" stroked="f">
                <v:path arrowok="t"/>
                <v:fill/>
              </v:shape>
            </v:group>
            <v:group style="position:absolute;left:8463;top:-1402;width:497;height:216" coordorigin="8463,-1402" coordsize="497,216">
              <v:shape style="position:absolute;left:8463;top:-1402;width:497;height:216" coordorigin="8463,-1402" coordsize="497,216" path="m8463,-1402l8960,-1402,8960,-1186,8463,-1186,8463,-1402xe" filled="f" stroked="t" strokeweight=".56913pt" strokecolor="#000000">
                <v:path arrowok="t"/>
                <v:stroke dashstyle="longDash"/>
              </v:shape>
            </v:group>
            <v:group style="position:absolute;left:4699;top:-1402;width:114;height:216" coordorigin="4699,-1402" coordsize="114,216">
              <v:shape style="position:absolute;left:4699;top:-1402;width:114;height:216" coordorigin="4699,-1402" coordsize="114,216" path="m4699,-1402l4813,-1402,4813,-1186,4699,-1186,4699,-1402e" filled="t" fillcolor="#000000" stroked="f">
                <v:path arrowok="t"/>
                <v:fill/>
              </v:shape>
            </v:group>
            <v:group style="position:absolute;left:4699;top:-1402;width:114;height:216" coordorigin="4699,-1402" coordsize="114,216">
              <v:shape style="position:absolute;left:4699;top:-1402;width:114;height:216" coordorigin="4699,-1402" coordsize="114,216" path="m4699,-1402l4813,-1402,4813,-1186,4699,-1186,4699,-1402xe" filled="f" stroked="t" strokeweight=".56913pt" strokecolor="#000000">
                <v:path arrowok="t"/>
                <v:stroke dashstyle="longDash"/>
              </v:shape>
            </v:group>
            <v:group style="position:absolute;left:2907;top:-1439;width:6526;height:2" coordorigin="2907,-1439" coordsize="6526,2">
              <v:shape style="position:absolute;left:2907;top:-1439;width:6526;height:2" coordorigin="2907,-1439" coordsize="6526,0" path="m2058,-231l2058,-231e" filled="f" stroked="t" strokeweight=".1pt" strokecolor="#000000">
                <v:path arrowok="t"/>
              </v:shape>
            </v:group>
            <v:group style="position:absolute;left:2907;top:-1439;width:6526;height:2" coordorigin="2907,-1439" coordsize="6526,2">
              <v:shape style="position:absolute;left:2907;top:-1439;width:6526;height:2" coordorigin="2907,-1439" coordsize="6526,0" path="m2907,-1439l9433,-1439e" filled="f" stroked="t" strokeweight=".94855pt" strokecolor="#000000">
                <v:path arrowok="t"/>
              </v:shape>
            </v:group>
            <v:group style="position:absolute;left:7306;top:-1402;width:383;height:216" coordorigin="7306,-1402" coordsize="383,216">
              <v:shape style="position:absolute;left:7306;top:-1402;width:383;height:216" coordorigin="7306,-1402" coordsize="383,216" path="m7306,-1402l7689,-1402,7689,-1186,7306,-1186,7306,-1402e" filled="t" fillcolor="#000000" stroked="f">
                <v:path arrowok="t"/>
                <v:fill/>
              </v:shape>
            </v:group>
            <v:group style="position:absolute;left:7306;top:-1402;width:383;height:216" coordorigin="7306,-1402" coordsize="383,216">
              <v:shape style="position:absolute;left:7306;top:-1402;width:383;height:216" coordorigin="7306,-1402" coordsize="383,216" path="m7306,-1402l7689,-1402,7689,-1186,7306,-1186,7306,-1402xe" filled="f" stroked="t" strokeweight=".56913pt" strokecolor="#000000">
                <v:path arrowok="t"/>
              </v:shape>
            </v:group>
            <v:group style="position:absolute;left:3224;top:-2519;width:1291;height:539" coordorigin="3224,-2519" coordsize="1291,539">
              <v:shape style="position:absolute;left:3224;top:-2519;width:1291;height:539" coordorigin="3224,-2519" coordsize="1291,539" path="m3224,-1981l3224,-2519,4515,-2519,4515,-1981,3224,-1981e" filled="f" stroked="t" strokeweight=".18971pt" strokecolor="#000000">
                <v:path arrowok="t"/>
              </v:shape>
            </v:group>
            <v:group style="position:absolute;left:7063;top:-3103;width:1400;height:584" coordorigin="7063,-3103" coordsize="1400,584">
              <v:shape style="position:absolute;left:7063;top:-3103;width:1400;height:584" coordorigin="7063,-3103" coordsize="1400,584" path="m7063,-2519l7063,-3103,8463,-3103,8463,-2519,7063,-2519e" filled="t" fillcolor="#FFFFFF" stroked="f">
                <v:path arrowok="t"/>
                <v:fill/>
              </v:shape>
            </v:group>
            <v:group style="position:absolute;left:7063;top:-3103;width:1400;height:584" coordorigin="7063,-3103" coordsize="1400,584">
              <v:shape style="position:absolute;left:7063;top:-3103;width:1400;height:584" coordorigin="7063,-3103" coordsize="1400,584" path="m7063,-2519l7063,-3103,8463,-3103,8463,-2519,7063,-2519e" filled="f" stroked="t" strokeweight=".18971pt" strokecolor="#000000">
                <v:path arrowok="t"/>
              </v:shape>
            </v:group>
            <v:group style="position:absolute;left:4756;top:-5688;width:2;height:4236" coordorigin="4756,-5688" coordsize="2,4236">
              <v:shape style="position:absolute;left:4756;top:-5688;width:2;height:4236" coordorigin="4756,-5688" coordsize="0,4236" path="m4756,-5688l4756,-1452e" filled="f" stroked="t" strokeweight=".37942pt" strokecolor="#CED1D4">
                <v:path arrowok="t"/>
              </v:shape>
            </v:group>
            <v:group style="position:absolute;left:8712;top:-5685;width:2;height:4236" coordorigin="8712,-5685" coordsize="2,4236">
              <v:shape style="position:absolute;left:8712;top:-5685;width:2;height:4236" coordorigin="8712,-5685" coordsize="0,4236" path="m2058,-231l2058,-231e" filled="f" stroked="t" strokeweight=".1pt" strokecolor="#000000">
                <v:path arrowok="t"/>
              </v:shape>
            </v:group>
            <v:group style="position:absolute;left:8712;top:-5685;width:2;height:1550" coordorigin="8712,-5685" coordsize="2,1550">
              <v:shape style="position:absolute;left:8712;top:-5685;width:2;height:1550" coordorigin="8712,-5685" coordsize="0,1550" path="m8712,-4135l8712,-5685e" filled="f" stroked="t" strokeweight=".37942pt" strokecolor="#CED1D4">
                <v:path arrowok="t"/>
              </v:shape>
            </v:group>
            <v:group style="position:absolute;left:8712;top:-3622;width:2;height:2173" coordorigin="8712,-3622" coordsize="2,2173">
              <v:shape style="position:absolute;left:8712;top:-3622;width:2;height:2173" coordorigin="8712,-3622" coordsize="0,2173" path="m8712,-1449l8712,-3622e" filled="f" stroked="t" strokeweight=".37942pt" strokecolor="#CED1D4">
                <v:path arrowok="t"/>
              </v:shape>
            </v:group>
            <v:group style="position:absolute;left:7983;top:-4135;width:1230;height:513" coordorigin="7983,-4135" coordsize="1230,513">
              <v:shape style="position:absolute;left:7983;top:-4135;width:1230;height:513" coordorigin="7983,-4135" coordsize="1230,513" path="m7983,-3622l7983,-4135,9213,-4135,9213,-3622,7983,-3622e" filled="t" fillcolor="#FFFFFF" stroked="f">
                <v:path arrowok="t"/>
                <v:fill/>
              </v:shape>
            </v:group>
            <v:group style="position:absolute;left:7983;top:-4135;width:1230;height:513" coordorigin="7983,-4135" coordsize="1230,513">
              <v:shape style="position:absolute;left:7983;top:-4135;width:1230;height:513" coordorigin="7983,-4135" coordsize="1230,513" path="m7983,-3622l7983,-4135,9213,-4135,9213,-3622,7983,-3622e" filled="f" stroked="t" strokeweight=".1897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rading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timeline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51" w:lineRule="auto"/>
        <w:ind w:left="378" w:right="336" w:firstLine="7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Black-Litterman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ginning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6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1852" w:top="1560" w:bottom="204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81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140</w:t>
      </w:r>
    </w:p>
    <w:p>
      <w:pPr>
        <w:spacing w:before="45" w:after="0" w:line="262" w:lineRule="exact"/>
        <w:ind w:left="321" w:right="1807" w:firstLine="-3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(AMZN)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calendar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1999</w:t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899" w:space="48"/>
            <w:col w:w="7613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65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428.50882pt;margin-top:51.977112pt;width:9.254547pt;height:44.133191pt;mso-position-horizontal-relative:page;mso-position-vertical-relative:paragraph;z-index:-5818" coordorigin="8570,1040" coordsize="185,883">
            <v:group style="position:absolute;left:8576;top:1045;width:174;height:174" coordorigin="8576,1045" coordsize="174,174">
              <v:shape style="position:absolute;left:8576;top:1045;width:174;height:174" coordorigin="8576,1045" coordsize="174,174" path="m8576,1219l8750,1219,8750,1045,8576,1045,8576,1219xe" filled="f" stroked="t" strokeweight=".534887pt" strokecolor="#CCCCCC">
                <v:path arrowok="t"/>
              </v:shape>
            </v:group>
            <v:group style="position:absolute;left:8593;top:1132;width:140;height:2" coordorigin="8593,1132" coordsize="140,2">
              <v:shape style="position:absolute;left:8593;top:1132;width:140;height:2" coordorigin="8593,1132" coordsize="140,0" path="m8593,1132l8732,1132e" filled="f" stroked="t" strokeweight=".534887pt" strokecolor="#F8766D">
                <v:path arrowok="t"/>
              </v:shape>
            </v:group>
            <v:group style="position:absolute;left:8576;top:1219;width:174;height:174" coordorigin="8576,1219" coordsize="174,174">
              <v:shape style="position:absolute;left:8576;top:1219;width:174;height:174" coordorigin="8576,1219" coordsize="174,174" path="m8576,1394l8750,1394,8750,1219,8576,1219,8576,1394xe" filled="f" stroked="t" strokeweight=".534887pt" strokecolor="#CCCCCC">
                <v:path arrowok="t"/>
              </v:shape>
            </v:group>
            <v:group style="position:absolute;left:8593;top:1306;width:140;height:2" coordorigin="8593,1306" coordsize="140,2">
              <v:shape style="position:absolute;left:8593;top:1306;width:140;height:2" coordorigin="8593,1306" coordsize="140,0" path="m8593,1306l8732,1306e" filled="f" stroked="t" strokeweight=".534887pt" strokecolor="#A3A500">
                <v:path arrowok="t"/>
              </v:shape>
            </v:group>
            <v:group style="position:absolute;left:8576;top:1394;width:174;height:174" coordorigin="8576,1394" coordsize="174,174">
              <v:shape style="position:absolute;left:8576;top:1394;width:174;height:174" coordorigin="8576,1394" coordsize="174,174" path="m8576,1568l8750,1568,8750,1394,8576,1394,8576,1568xe" filled="f" stroked="t" strokeweight=".534887pt" strokecolor="#CCCCCC">
                <v:path arrowok="t"/>
              </v:shape>
            </v:group>
            <v:group style="position:absolute;left:8593;top:1481;width:140;height:2" coordorigin="8593,1481" coordsize="140,2">
              <v:shape style="position:absolute;left:8593;top:1481;width:140;height:2" coordorigin="8593,1481" coordsize="140,0" path="m8593,1481l8732,1481e" filled="f" stroked="t" strokeweight=".534887pt" strokecolor="#00BF7D">
                <v:path arrowok="t"/>
              </v:shape>
            </v:group>
            <v:group style="position:absolute;left:8576;top:1568;width:174;height:174" coordorigin="8576,1568" coordsize="174,174">
              <v:shape style="position:absolute;left:8576;top:1568;width:174;height:174" coordorigin="8576,1568" coordsize="174,174" path="m8576,1742l8750,1742,8750,1568,8576,1568,8576,1742xe" filled="f" stroked="t" strokeweight=".534887pt" strokecolor="#CCCCCC">
                <v:path arrowok="t"/>
              </v:shape>
            </v:group>
            <v:group style="position:absolute;left:8593;top:1655;width:140;height:2" coordorigin="8593,1655" coordsize="140,2">
              <v:shape style="position:absolute;left:8593;top:1655;width:140;height:2" coordorigin="8593,1655" coordsize="140,0" path="m8593,1655l8732,1655e" filled="f" stroked="t" strokeweight=".534887pt" strokecolor="#00B0F6">
                <v:path arrowok="t"/>
              </v:shape>
            </v:group>
            <v:group style="position:absolute;left:8576;top:1742;width:174;height:174" coordorigin="8576,1742" coordsize="174,174">
              <v:shape style="position:absolute;left:8576;top:1742;width:174;height:174" coordorigin="8576,1742" coordsize="174,174" path="m8576,1917l8750,1917,8750,1742,8576,1742,8576,1917xe" filled="f" stroked="t" strokeweight=".534887pt" strokecolor="#CCCCCC">
                <v:path arrowok="t"/>
              </v:shape>
            </v:group>
            <v:group style="position:absolute;left:8593;top:1830;width:140;height:2" coordorigin="8593,1830" coordsize="140,2">
              <v:shape style="position:absolute;left:8593;top:1830;width:140;height:2" coordorigin="8593,1830" coordsize="140,0" path="m8593,1830l8732,1830e" filled="f" stroked="t" strokeweight=".534887pt" strokecolor="#E76BF3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120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40" w:after="0" w:line="240" w:lineRule="auto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.893898pt;margin-top:8.090277pt;width:12.0922pt;height:31.711439pt;mso-position-horizontal-relative:page;mso-position-vertical-relative:paragraph;z-index:-5817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26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1"/>
                    </w:rPr>
                    <w:t>Dollars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100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1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80</w:t>
      </w:r>
    </w:p>
    <w:p>
      <w:pPr>
        <w:spacing w:before="66" w:after="0" w:line="174" w:lineRule="exact"/>
        <w:ind w:right="63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AMZN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LEGG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MONTSEC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UFB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DLJ</w:t>
      </w:r>
    </w:p>
    <w:p>
      <w:pPr>
        <w:jc w:val="left"/>
        <w:spacing w:after="0"/>
        <w:sectPr>
          <w:type w:val="continuous"/>
          <w:pgSz w:w="11920" w:h="16840"/>
          <w:pgMar w:top="1560" w:bottom="2040" w:left="1680" w:right="1680"/>
          <w:cols w:num="2" w:equalWidth="0">
            <w:col w:w="899" w:space="6192"/>
            <w:col w:w="1469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73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007" w:right="-20"/>
        <w:jc w:val="left"/>
        <w:tabs>
          <w:tab w:pos="1820" w:val="left"/>
          <w:tab w:pos="2720" w:val="left"/>
          <w:tab w:pos="3540" w:val="left"/>
          <w:tab w:pos="4580" w:val="left"/>
          <w:tab w:pos="5380" w:val="left"/>
          <w:tab w:pos="63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30.102661pt;margin-top:-253.089935pt;width:291.73018pt;height:256.049207pt;mso-position-horizontal-relative:page;mso-position-vertical-relative:paragraph;z-index:-5819" coordorigin="2602,-5062" coordsize="5835,5121">
            <v:group style="position:absolute;left:2650;top:-415;width:5781;height:2" coordorigin="2650,-415" coordsize="5781,2">
              <v:shape style="position:absolute;left:2650;top:-415;width:5781;height:2" coordorigin="2650,-415" coordsize="5781,0" path="m2650,-415l8431,-415e" filled="f" stroked="t" strokeweight=".534887pt" strokecolor="#FAFAFA">
                <v:path arrowok="t"/>
              </v:shape>
            </v:group>
            <v:group style="position:absolute;left:2650;top:-1396;width:5781;height:2" coordorigin="2650,-1396" coordsize="5781,2">
              <v:shape style="position:absolute;left:2650;top:-1396;width:5781;height:2" coordorigin="2650,-1396" coordsize="5781,0" path="m2650,-1396l8431,-1396e" filled="f" stroked="t" strokeweight=".534887pt" strokecolor="#FAFAFA">
                <v:path arrowok="t"/>
              </v:shape>
            </v:group>
            <v:group style="position:absolute;left:2650;top:-2376;width:5781;height:2" coordorigin="2650,-2376" coordsize="5781,2">
              <v:shape style="position:absolute;left:2650;top:-2376;width:5781;height:2" coordorigin="2650,-2376" coordsize="5781,0" path="m2650,-2376l8431,-2376e" filled="f" stroked="t" strokeweight=".534887pt" strokecolor="#FAFAFA">
                <v:path arrowok="t"/>
              </v:shape>
            </v:group>
            <v:group style="position:absolute;left:2650;top:-3356;width:5781;height:2" coordorigin="2650,-3356" coordsize="5781,2">
              <v:shape style="position:absolute;left:2650;top:-3356;width:5781;height:2" coordorigin="2650,-3356" coordsize="5781,0" path="m2650,-3356l8431,-3356e" filled="f" stroked="t" strokeweight=".534887pt" strokecolor="#FAFAFA">
                <v:path arrowok="t"/>
              </v:shape>
            </v:group>
            <v:group style="position:absolute;left:2650;top:-4336;width:5781;height:2" coordorigin="2650,-4336" coordsize="5781,2">
              <v:shape style="position:absolute;left:2650;top:-4336;width:5781;height:2" coordorigin="2650,-4336" coordsize="5781,0" path="m2650,-4336l8431,-4336e" filled="f" stroked="t" strokeweight=".534887pt" strokecolor="#FAFAFA">
                <v:path arrowok="t"/>
              </v:shape>
            </v:group>
            <v:group style="position:absolute;left:3322;top:-5056;width:2;height:5067" coordorigin="3322,-5056" coordsize="2,5067">
              <v:shape style="position:absolute;left:3322;top:-5056;width:2;height:5067" coordorigin="3322,-5056" coordsize="0,5067" path="m3322,11l3322,-5056e" filled="f" stroked="t" strokeweight=".534887pt" strokecolor="#FAFAFA">
                <v:path arrowok="t"/>
              </v:shape>
            </v:group>
            <v:group style="position:absolute;left:4198;top:-5056;width:2;height:5067" coordorigin="4198,-5056" coordsize="2,5067">
              <v:shape style="position:absolute;left:4198;top:-5056;width:2;height:5067" coordorigin="4198,-5056" coordsize="0,5067" path="m4198,11l4198,-5056e" filled="f" stroked="t" strokeweight=".534887pt" strokecolor="#FAFAFA">
                <v:path arrowok="t"/>
              </v:shape>
            </v:group>
            <v:group style="position:absolute;left:5074;top:-5056;width:2;height:5067" coordorigin="5074,-5056" coordsize="2,5067">
              <v:shape style="position:absolute;left:5074;top:-5056;width:2;height:5067" coordorigin="5074,-5056" coordsize="0,5067" path="m5074,11l5074,-5056e" filled="f" stroked="t" strokeweight=".534887pt" strokecolor="#FAFAFA">
                <v:path arrowok="t"/>
              </v:shape>
            </v:group>
            <v:group style="position:absolute;left:5979;top:-5056;width:2;height:5067" coordorigin="5979,-5056" coordsize="2,5067">
              <v:shape style="position:absolute;left:5979;top:-5056;width:2;height:5067" coordorigin="5979,-5056" coordsize="0,5067" path="m5979,11l5979,-5056e" filled="f" stroked="t" strokeweight=".534887pt" strokecolor="#FAFAFA">
                <v:path arrowok="t"/>
              </v:shape>
            </v:group>
            <v:group style="position:absolute;left:6884;top:-5056;width:2;height:5067" coordorigin="6884,-5056" coordsize="2,5067">
              <v:shape style="position:absolute;left:6884;top:-5056;width:2;height:5067" coordorigin="6884,-5056" coordsize="0,5067" path="m6884,11l6884,-5056e" filled="f" stroked="t" strokeweight=".534887pt" strokecolor="#FAFAFA">
                <v:path arrowok="t"/>
              </v:shape>
            </v:group>
            <v:group style="position:absolute;left:7760;top:-5056;width:2;height:5067" coordorigin="7760,-5056" coordsize="2,5067">
              <v:shape style="position:absolute;left:7760;top:-5056;width:2;height:5067" coordorigin="7760,-5056" coordsize="0,5067" path="m7760,11l7760,-5056e" filled="f" stroked="t" strokeweight=".534887pt" strokecolor="#FAFAFA">
                <v:path arrowok="t"/>
              </v:shape>
            </v:group>
            <v:group style="position:absolute;left:2650;top:-906;width:5781;height:2" coordorigin="2650,-906" coordsize="5781,2">
              <v:shape style="position:absolute;left:2650;top:-906;width:5781;height:2" coordorigin="2650,-906" coordsize="5781,0" path="m2650,-906l8431,-906e" filled="f" stroked="t" strokeweight=".216982pt" strokecolor="#E5E5E5">
                <v:path arrowok="t"/>
              </v:shape>
            </v:group>
            <v:group style="position:absolute;left:2650;top:-1886;width:5781;height:2" coordorigin="2650,-1886" coordsize="5781,2">
              <v:shape style="position:absolute;left:2650;top:-1886;width:5781;height:2" coordorigin="2650,-1886" coordsize="5781,0" path="m2650,-1886l8431,-1886e" filled="f" stroked="t" strokeweight=".216982pt" strokecolor="#E5E5E5">
                <v:path arrowok="t"/>
              </v:shape>
            </v:group>
            <v:group style="position:absolute;left:2650;top:-2866;width:5781;height:2" coordorigin="2650,-2866" coordsize="5781,2">
              <v:shape style="position:absolute;left:2650;top:-2866;width:5781;height:2" coordorigin="2650,-2866" coordsize="5781,0" path="m2650,-2866l8431,-2866e" filled="f" stroked="t" strokeweight=".216982pt" strokecolor="#E5E5E5">
                <v:path arrowok="t"/>
              </v:shape>
            </v:group>
            <v:group style="position:absolute;left:2650;top:-3846;width:5781;height:2" coordorigin="2650,-3846" coordsize="5781,2">
              <v:shape style="position:absolute;left:2650;top:-3846;width:5781;height:2" coordorigin="2650,-3846" coordsize="5781,0" path="m2650,-3846l8431,-3846e" filled="f" stroked="t" strokeweight=".216982pt" strokecolor="#E5E5E5">
                <v:path arrowok="t"/>
              </v:shape>
            </v:group>
            <v:group style="position:absolute;left:2650;top:-4826;width:5781;height:2" coordorigin="2650,-4826" coordsize="5781,2">
              <v:shape style="position:absolute;left:2650;top:-4826;width:5781;height:2" coordorigin="2650,-4826" coordsize="5781,0" path="m2650,-4826l8431,-4826e" filled="f" stroked="t" strokeweight=".216982pt" strokecolor="#E5E5E5">
                <v:path arrowok="t"/>
              </v:shape>
            </v:group>
            <v:group style="position:absolute;left:2913;top:-5056;width:2;height:5067" coordorigin="2913,-5056" coordsize="2,5067">
              <v:shape style="position:absolute;left:2913;top:-5056;width:2;height:5067" coordorigin="2913,-5056" coordsize="0,5067" path="m2913,11l2913,-5056e" filled="f" stroked="t" strokeweight=".216982pt" strokecolor="#E5E5E5">
                <v:path arrowok="t"/>
              </v:shape>
            </v:group>
            <v:group style="position:absolute;left:3731;top:-5056;width:2;height:5067" coordorigin="3731,-5056" coordsize="2,5067">
              <v:shape style="position:absolute;left:3731;top:-5056;width:2;height:5067" coordorigin="3731,-5056" coordsize="0,5067" path="m3731,11l3731,-5056e" filled="f" stroked="t" strokeweight=".216982pt" strokecolor="#E5E5E5">
                <v:path arrowok="t"/>
              </v:shape>
            </v:group>
            <v:group style="position:absolute;left:4665;top:-5056;width:2;height:5067" coordorigin="4665,-5056" coordsize="2,5067">
              <v:shape style="position:absolute;left:4665;top:-5056;width:2;height:5067" coordorigin="4665,-5056" coordsize="0,5067" path="m4665,11l4665,-5056e" filled="f" stroked="t" strokeweight=".216982pt" strokecolor="#E5E5E5">
                <v:path arrowok="t"/>
              </v:shape>
            </v:group>
            <v:group style="position:absolute;left:5482;top:-5056;width:2;height:5067" coordorigin="5482,-5056" coordsize="2,5067">
              <v:shape style="position:absolute;left:5482;top:-5056;width:2;height:5067" coordorigin="5482,-5056" coordsize="0,5067" path="m5482,11l5482,-5056e" filled="f" stroked="t" strokeweight=".216982pt" strokecolor="#E5E5E5">
                <v:path arrowok="t"/>
              </v:shape>
            </v:group>
            <v:group style="position:absolute;left:6475;top:-5056;width:2;height:5067" coordorigin="6475,-5056" coordsize="2,5067">
              <v:shape style="position:absolute;left:6475;top:-5056;width:2;height:5067" coordorigin="6475,-5056" coordsize="0,5067" path="m6475,11l6475,-5056e" filled="f" stroked="t" strokeweight=".216982pt" strokecolor="#E5E5E5">
                <v:path arrowok="t"/>
              </v:shape>
            </v:group>
            <v:group style="position:absolute;left:7293;top:-5056;width:2;height:5067" coordorigin="7293,-5056" coordsize="2,5067">
              <v:shape style="position:absolute;left:7293;top:-5056;width:2;height:5067" coordorigin="7293,-5056" coordsize="0,5067" path="m7293,11l7293,-5056e" filled="f" stroked="t" strokeweight=".216982pt" strokecolor="#E5E5E5">
                <v:path arrowok="t"/>
              </v:shape>
            </v:group>
            <v:group style="position:absolute;left:8227;top:-5056;width:2;height:5067" coordorigin="8227,-5056" coordsize="2,5067">
              <v:shape style="position:absolute;left:8227;top:-5056;width:2;height:5067" coordorigin="8227,-5056" coordsize="0,5067" path="m8227,11l8227,-5056e" filled="f" stroked="t" strokeweight=".216982pt" strokecolor="#E5E5E5">
                <v:path arrowok="t"/>
              </v:shape>
            </v:group>
            <v:group style="position:absolute;left:2913;top:-3114;width:5255;height:2895" coordorigin="2913,-3114" coordsize="5255,2895">
              <v:shape style="position:absolute;left:2913;top:-3114;width:5255;height:2895" coordorigin="2913,-3114" coordsize="5255,2895" path="m2913,-2155l2972,-2155,3147,-2535,3205,-2446,3263,-2273,3322,-2351,3380,-2446,3555,-2484,3614,-2336,3672,-2082,3731,-2063,3789,-2621,3964,-1860,4023,-2180,4081,-2357,4139,-2622,4198,-3114,4373,-3042,4431,-3010,4490,-2707,4548,-2088,4607,-2181,4782,-1664,4840,-1469,4899,-1555,4957,-1331,5015,-1307,5191,-1564,5249,-1601,5307,-1468,5366,-1298,5424,-1209,5599,-1337,5658,-1215,5716,-1385,5774,-1170,5833,-1115,6008,-844,6066,-699,6125,-928,6183,-772,6242,-875,6417,-875,6475,-558,6533,-713,6592,-539,6650,-622,6825,-841,6884,-699,6942,-758,7001,-806,7059,-558,7234,-219,7293,-330,7351,-702,7409,-732,7468,-693,7643,-991,7701,-844,7760,-850,7818,-749,7877,-665,8052,-677,8110,-809,8169,-1031e" filled="f" stroked="t" strokeweight=".534887pt" strokecolor="#F8766D">
                <v:path arrowok="t"/>
              </v:shape>
            </v:group>
            <v:group style="position:absolute;left:7409;top:-832;width:759;height:2" coordorigin="7409,-832" coordsize="759,2">
              <v:shape style="position:absolute;left:7409;top:-832;width:759;height:2" coordorigin="7409,-832" coordsize="759,0" path="m7409,-832l7409,-832,8110,-832,8169,-832e" filled="f" stroked="t" strokeweight=".534887pt" strokecolor="#A3A500">
                <v:path arrowok="t"/>
              </v:shape>
            </v:group>
            <v:group style="position:absolute;left:2913;top:-2253;width:5255;height:2" coordorigin="2913,-2253" coordsize="5255,2">
              <v:shape style="position:absolute;left:2913;top:-2253;width:5255;height:2" coordorigin="2913,-2253" coordsize="5255,0" path="m2913,-2253l2913,-2253,8110,-2253,8169,-2253e" filled="f" stroked="t" strokeweight=".534887pt" strokecolor="#00BF7D">
                <v:path arrowok="t"/>
              </v:shape>
            </v:group>
            <v:group style="position:absolute;left:6475;top:-4091;width:1693;height:2" coordorigin="6475,-4091" coordsize="1693,2">
              <v:shape style="position:absolute;left:6475;top:-4091;width:1693;height:2" coordorigin="6475,-4091" coordsize="1693,0" path="m6475,-4091l6475,-4091,8110,-4091,8169,-4091e" filled="f" stroked="t" strokeweight=".534887pt" strokecolor="#00B0F6">
                <v:path arrowok="t"/>
              </v:shape>
            </v:group>
            <v:group style="position:absolute;left:5716;top:-4826;width:2453;height:2" coordorigin="5716,-4826" coordsize="2453,2">
              <v:shape style="position:absolute;left:5716;top:-4826;width:2453;height:2" coordorigin="5716,-4826" coordsize="2453,0" path="m5716,-4826l5716,-4826,8110,-4826,8169,-4826e" filled="f" stroked="t" strokeweight=".534887pt" strokecolor="#E76BF3">
                <v:path arrowok="t"/>
              </v:shape>
            </v:group>
            <v:group style="position:absolute;left:2650;top:-5056;width:5781;height:5067" coordorigin="2650,-5056" coordsize="5781,5067">
              <v:shape style="position:absolute;left:2650;top:-5056;width:5781;height:5067" coordorigin="2650,-5056" coordsize="5781,5067" path="m2650,11l8431,11,8431,-5056,2650,-5056,2650,11xe" filled="f" stroked="t" strokeweight=".534887pt" strokecolor="#7F7F7F">
                <v:path arrowok="t"/>
              </v:shape>
            </v:group>
            <v:group style="position:absolute;left:2607;top:-906;width:43;height:2" coordorigin="2607,-906" coordsize="43,2">
              <v:shape style="position:absolute;left:2607;top:-906;width:43;height:2" coordorigin="2607,-906" coordsize="43,0" path="m2607,-906l2650,-906e" filled="f" stroked="t" strokeweight=".534887pt" strokecolor="#000000">
                <v:path arrowok="t"/>
              </v:shape>
            </v:group>
            <v:group style="position:absolute;left:2607;top:-1886;width:43;height:2" coordorigin="2607,-1886" coordsize="43,2">
              <v:shape style="position:absolute;left:2607;top:-1886;width:43;height:2" coordorigin="2607,-1886" coordsize="43,0" path="m2607,-1886l2650,-1886e" filled="f" stroked="t" strokeweight=".534887pt" strokecolor="#000000">
                <v:path arrowok="t"/>
              </v:shape>
            </v:group>
            <v:group style="position:absolute;left:2607;top:-2866;width:43;height:2" coordorigin="2607,-2866" coordsize="43,2">
              <v:shape style="position:absolute;left:2607;top:-2866;width:43;height:2" coordorigin="2607,-2866" coordsize="43,0" path="m2607,-2866l2650,-2866e" filled="f" stroked="t" strokeweight=".534887pt" strokecolor="#000000">
                <v:path arrowok="t"/>
              </v:shape>
            </v:group>
            <v:group style="position:absolute;left:2607;top:-3846;width:43;height:2" coordorigin="2607,-3846" coordsize="43,2">
              <v:shape style="position:absolute;left:2607;top:-3846;width:43;height:2" coordorigin="2607,-3846" coordsize="43,0" path="m2607,-3846l2650,-3846e" filled="f" stroked="t" strokeweight=".534887pt" strokecolor="#000000">
                <v:path arrowok="t"/>
              </v:shape>
            </v:group>
            <v:group style="position:absolute;left:2607;top:-4826;width:43;height:2" coordorigin="2607,-4826" coordsize="43,2">
              <v:shape style="position:absolute;left:2607;top:-4826;width:43;height:2" coordorigin="2607,-4826" coordsize="43,0" path="m2607,-4826l2650,-4826e" filled="f" stroked="t" strokeweight=".534887pt" strokecolor="#000000">
                <v:path arrowok="t"/>
              </v:shape>
            </v:group>
            <v:group style="position:absolute;left:2913;top:11;width:2;height:43" coordorigin="2913,11" coordsize="2,43">
              <v:shape style="position:absolute;left:2913;top:11;width:2;height:43" coordorigin="2913,11" coordsize="0,43" path="m2913,54l2913,11e" filled="f" stroked="t" strokeweight=".534887pt" strokecolor="#000000">
                <v:path arrowok="t"/>
              </v:shape>
            </v:group>
            <v:group style="position:absolute;left:3731;top:11;width:2;height:43" coordorigin="3731,11" coordsize="2,43">
              <v:shape style="position:absolute;left:3731;top:11;width:2;height:43" coordorigin="3731,11" coordsize="0,43" path="m3731,54l3731,11e" filled="f" stroked="t" strokeweight=".534887pt" strokecolor="#000000">
                <v:path arrowok="t"/>
              </v:shape>
            </v:group>
            <v:group style="position:absolute;left:4665;top:11;width:2;height:43" coordorigin="4665,11" coordsize="2,43">
              <v:shape style="position:absolute;left:4665;top:11;width:2;height:43" coordorigin="4665,11" coordsize="0,43" path="m4665,54l4665,11e" filled="f" stroked="t" strokeweight=".534887pt" strokecolor="#000000">
                <v:path arrowok="t"/>
              </v:shape>
            </v:group>
            <v:group style="position:absolute;left:5482;top:11;width:2;height:43" coordorigin="5482,11" coordsize="2,43">
              <v:shape style="position:absolute;left:5482;top:11;width:2;height:43" coordorigin="5482,11" coordsize="0,43" path="m5482,54l5482,11e" filled="f" stroked="t" strokeweight=".534887pt" strokecolor="#000000">
                <v:path arrowok="t"/>
              </v:shape>
            </v:group>
            <v:group style="position:absolute;left:6475;top:11;width:2;height:43" coordorigin="6475,11" coordsize="2,43">
              <v:shape style="position:absolute;left:6475;top:11;width:2;height:43" coordorigin="6475,11" coordsize="0,43" path="m6475,54l6475,11e" filled="f" stroked="t" strokeweight=".534887pt" strokecolor="#000000">
                <v:path arrowok="t"/>
              </v:shape>
            </v:group>
            <v:group style="position:absolute;left:7293;top:11;width:2;height:43" coordorigin="7293,11" coordsize="2,43">
              <v:shape style="position:absolute;left:7293;top:11;width:2;height:43" coordorigin="7293,11" coordsize="0,43" path="m7293,54l7293,11e" filled="f" stroked="t" strokeweight=".534887pt" strokecolor="#000000">
                <v:path arrowok="t"/>
              </v:shape>
            </v:group>
            <v:group style="position:absolute;left:8227;top:11;width:2;height:43" coordorigin="8227,11" coordsize="2,43">
              <v:shape style="position:absolute;left:8227;top:11;width:2;height:43" coordorigin="8227,11" coordsize="0,43" path="m8227,54l8227,11e" filled="f" stroked="t" strokeweight=".53488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Apr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01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Apr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15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01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15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Jun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01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Jun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15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Jul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01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98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Amazon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daily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ERFs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prices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40" w:lineRule="auto"/>
        <w:ind w:left="400" w:right="136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Amazon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1999.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040" w:left="1680" w:right="168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2168" w:right="192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wealth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gies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65" w:right="2980"/>
        <w:jc w:val="center"/>
        <w:tabs>
          <w:tab w:pos="4100" w:val="left"/>
          <w:tab w:pos="4520" w:val="left"/>
          <w:tab w:pos="50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48.802078pt;margin-top:.167036pt;width:9.254547pt;height:9.254547pt;mso-position-horizontal-relative:page;mso-position-vertical-relative:paragraph;z-index:-5815" coordorigin="4976,3" coordsize="185,185">
            <v:group style="position:absolute;left:4981;top:9;width:174;height:174" coordorigin="4981,9" coordsize="174,174">
              <v:shape style="position:absolute;left:4981;top:9;width:174;height:174" coordorigin="4981,9" coordsize="174,174" path="m4981,183l5156,183,5156,9,4981,9,4981,183xe" filled="f" stroked="t" strokeweight=".534887pt" strokecolor="#CCCCCC">
                <v:path arrowok="t"/>
              </v:shape>
            </v:group>
            <v:group style="position:absolute;left:4999;top:96;width:140;height:2" coordorigin="4999,96" coordsize="140,2">
              <v:shape style="position:absolute;left:4999;top:96;width:140;height:2" coordorigin="4999,96" coordsize="140,0" path="m4999,96l5138,96e" filled="f" stroked="t" strokeweight="1.074819pt" strokecolor="#66C2A5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1.238403pt;margin-top:.167036pt;width:9.254547pt;height:9.254547pt;mso-position-horizontal-relative:page;mso-position-vertical-relative:paragraph;z-index:-5814" coordorigin="5625,3" coordsize="185,185">
            <v:group style="position:absolute;left:5630;top:9;width:174;height:174" coordorigin="5630,9" coordsize="174,174">
              <v:shape style="position:absolute;left:5630;top:9;width:174;height:174" coordorigin="5630,9" coordsize="174,174" path="m5630,183l5805,183,5805,9,5630,9,5630,183xe" filled="f" stroked="t" strokeweight=".534887pt" strokecolor="#CCCCCC">
                <v:path arrowok="t"/>
              </v:shape>
            </v:group>
            <v:group style="position:absolute;left:5647;top:96;width:140;height:2" coordorigin="5647,96" coordsize="140,2">
              <v:shape style="position:absolute;left:5647;top:96;width:140;height:2" coordorigin="5647,96" coordsize="140,0" path="m5647,96l5787,96e" filled="f" stroked="t" strokeweight="1.074819pt" strokecolor="#FC8D6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1.559052pt;margin-top:.167036pt;width:9.254547pt;height:9.254547pt;mso-position-horizontal-relative:page;mso-position-vertical-relative:paragraph;z-index:-5813" coordorigin="6031,3" coordsize="185,185">
            <v:group style="position:absolute;left:6037;top:9;width:174;height:174" coordorigin="6037,9" coordsize="174,174">
              <v:shape style="position:absolute;left:6037;top:9;width:174;height:174" coordorigin="6037,9" coordsize="174,174" path="m6037,183l6211,183,6211,9,6037,9,6037,183xe" filled="f" stroked="t" strokeweight=".534887pt" strokecolor="#CCCCCC">
                <v:path arrowok="t"/>
              </v:shape>
            </v:group>
            <v:group style="position:absolute;left:6054;top:96;width:139;height:2" coordorigin="6054,96" coordsize="139,2">
              <v:shape style="position:absolute;left:6054;top:96;width:139;height:2" coordorigin="6054,96" coordsize="139,0" path="m6054,96l6193,96e" filled="f" stroked="t" strokeweight="1.074819pt" strokecolor="#8DA0CB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6.370728pt;margin-top:.167036pt;width:9.254547pt;height:9.254547pt;mso-position-horizontal-relative:page;mso-position-vertical-relative:paragraph;z-index:-5812" coordorigin="6527,3" coordsize="185,185">
            <v:group style="position:absolute;left:6533;top:9;width:174;height:174" coordorigin="6533,9" coordsize="174,174">
              <v:shape style="position:absolute;left:6533;top:9;width:174;height:174" coordorigin="6533,9" coordsize="174,174" path="m6533,183l6707,183,6707,9,6533,9,6533,183xe" filled="f" stroked="t" strokeweight=".534887pt" strokecolor="#CCCCCC">
                <v:path arrowok="t"/>
              </v:shape>
            </v:group>
            <v:group style="position:absolute;left:6550;top:96;width:140;height:2" coordorigin="6550,96" coordsize="140,2">
              <v:shape style="position:absolute;left:6550;top:96;width:140;height:2" coordorigin="6550,96" coordsize="140,0" path="m6550,96l6690,96e" filled="f" stroked="t" strokeweight="1.074819pt" strokecolor="#E78AC3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CONS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16"/>
          <w:szCs w:val="16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EPS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6" w:lineRule="exact"/>
        <w:ind w:left="1905" w:right="1478"/>
        <w:jc w:val="center"/>
        <w:tabs>
          <w:tab w:pos="4100" w:val="left"/>
          <w:tab w:pos="6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30.102646pt;margin-top:.729793pt;width:354.375007pt;height:239.152341pt;mso-position-horizontal-relative:page;mso-position-vertical-relative:paragraph;z-index:-5816" coordorigin="2602,15" coordsize="7088,4783">
            <v:group style="position:absolute;left:2650;top:17;width:2253;height:206" coordorigin="2650,17" coordsize="2253,206">
              <v:shape style="position:absolute;left:2650;top:17;width:2253;height:206" coordorigin="2650,17" coordsize="2253,206" path="m2650,223l4903,223,4903,17,2650,17,2650,223e" filled="t" fillcolor="#CCCCCC" stroked="f">
                <v:path arrowok="t"/>
                <v:fill/>
              </v:shape>
            </v:group>
            <v:group style="position:absolute;left:2650;top:17;width:2253;height:206" coordorigin="2650,17" coordsize="2253,206">
              <v:shape style="position:absolute;left:2650;top:17;width:2253;height:206" coordorigin="2650,17" coordsize="2253,206" path="m2650,223l4903,223,4903,17,2650,17,2650,223e" filled="f" stroked="t" strokeweight=".216982pt" strokecolor="#7F7F7F">
                <v:path arrowok="t"/>
              </v:shape>
            </v:group>
            <v:group style="position:absolute;left:4939;top:17;width:2253;height:206" coordorigin="4939,17" coordsize="2253,206">
              <v:shape style="position:absolute;left:4939;top:17;width:2253;height:206" coordorigin="4939,17" coordsize="2253,206" path="m4939,223l7192,223,7192,17,4939,17,4939,223e" filled="t" fillcolor="#CCCCCC" stroked="f">
                <v:path arrowok="t"/>
                <v:fill/>
              </v:shape>
            </v:group>
            <v:group style="position:absolute;left:4939;top:17;width:2253;height:206" coordorigin="4939,17" coordsize="2253,206">
              <v:shape style="position:absolute;left:4939;top:17;width:2253;height:206" coordorigin="4939,17" coordsize="2253,206" path="m4939,223l7192,223,7192,17,4939,17,4939,223e" filled="f" stroked="t" strokeweight=".216982pt" strokecolor="#7F7F7F">
                <v:path arrowok="t"/>
              </v:shape>
            </v:group>
            <v:group style="position:absolute;left:7228;top:17;width:2253;height:206" coordorigin="7228,17" coordsize="2253,206">
              <v:shape style="position:absolute;left:7228;top:17;width:2253;height:206" coordorigin="7228,17" coordsize="2253,206" path="m7228,223l9481,223,9481,17,7228,17,7228,223e" filled="t" fillcolor="#CCCCCC" stroked="f">
                <v:path arrowok="t"/>
                <v:fill/>
              </v:shape>
            </v:group>
            <v:group style="position:absolute;left:7228;top:17;width:2253;height:206" coordorigin="7228,17" coordsize="2253,206">
              <v:shape style="position:absolute;left:7228;top:17;width:2253;height:206" coordorigin="7228,17" coordsize="2253,206" path="m7228,223l9481,223,9481,17,7228,17,7228,223e" filled="f" stroked="t" strokeweight=".216982pt" strokecolor="#7F7F7F">
                <v:path arrowok="t"/>
              </v:shape>
            </v:group>
            <v:group style="position:absolute;left:2650;top:2018;width:6831;height:2" coordorigin="2650,2018" coordsize="6831,2">
              <v:shape style="position:absolute;left:2650;top:2018;width:6831;height:2" coordorigin="2650,2018" coordsize="6831,0" path="m2650,2018l9481,2018e" filled="f" stroked="t" strokeweight=".534903pt" strokecolor="#FAFAFA">
                <v:path arrowok="t"/>
              </v:shape>
            </v:group>
            <v:group style="position:absolute;left:2650;top:1252;width:6831;height:2" coordorigin="2650,1252" coordsize="6831,2">
              <v:shape style="position:absolute;left:2650;top:1252;width:6831;height:2" coordorigin="2650,1252" coordsize="6831,0" path="m2650,1252l9481,1252e" filled="f" stroked="t" strokeweight=".534903pt" strokecolor="#FAFAFA">
                <v:path arrowok="t"/>
              </v:shape>
            </v:group>
            <v:group style="position:absolute;left:2650;top:486;width:6831;height:2" coordorigin="2650,486" coordsize="6831,2">
              <v:shape style="position:absolute;left:2650;top:486;width:6831;height:2" coordorigin="2650,486" coordsize="6831,0" path="m2650,486l9481,486e" filled="f" stroked="t" strokeweight=".534902pt" strokecolor="#FAFAFA">
                <v:path arrowok="t"/>
              </v:shape>
            </v:group>
            <v:group style="position:absolute;left:2753;top:223;width:2;height:4526" coordorigin="2753,223" coordsize="2,4526">
              <v:shape style="position:absolute;left:2753;top:223;width:2;height:4526" coordorigin="2753,223" coordsize="0,4526" path="m2753,223l2753,4749e" filled="f" stroked="t" strokeweight=".534887pt" strokecolor="#FAFAFA">
                <v:path arrowok="t"/>
              </v:shape>
            </v:group>
            <v:group style="position:absolute;left:3173;top:223;width:2;height:4526" coordorigin="3173,223" coordsize="2,4526">
              <v:shape style="position:absolute;left:3173;top:223;width:2;height:4526" coordorigin="3173,223" coordsize="0,4526" path="m3173,223l3173,4749e" filled="f" stroked="t" strokeweight=".534887pt" strokecolor="#FAFAFA">
                <v:path arrowok="t"/>
              </v:shape>
            </v:group>
            <v:group style="position:absolute;left:3593;top:223;width:2;height:4526" coordorigin="3593,223" coordsize="2,4526">
              <v:shape style="position:absolute;left:3593;top:223;width:2;height:4526" coordorigin="3593,223" coordsize="0,4526" path="m3593,223l3593,4749e" filled="f" stroked="t" strokeweight=".534887pt" strokecolor="#FAFAFA">
                <v:path arrowok="t"/>
              </v:shape>
            </v:group>
            <v:group style="position:absolute;left:4013;top:223;width:2;height:4526" coordorigin="4013,223" coordsize="2,4526">
              <v:shape style="position:absolute;left:4013;top:223;width:2;height:4526" coordorigin="4013,223" coordsize="0,4526" path="m4013,223l4013,4749e" filled="f" stroked="t" strokeweight=".534887pt" strokecolor="#FAFAFA">
                <v:path arrowok="t"/>
              </v:shape>
            </v:group>
            <v:group style="position:absolute;left:4433;top:223;width:2;height:4526" coordorigin="4433,223" coordsize="2,4526">
              <v:shape style="position:absolute;left:4433;top:223;width:2;height:4526" coordorigin="4433,223" coordsize="0,4526" path="m4433,223l4433,4749e" filled="f" stroked="t" strokeweight=".534887pt" strokecolor="#FAFAFA">
                <v:path arrowok="t"/>
              </v:shape>
            </v:group>
            <v:group style="position:absolute;left:4854;top:223;width:2;height:4526" coordorigin="4854,223" coordsize="2,4526">
              <v:shape style="position:absolute;left:4854;top:223;width:2;height:4526" coordorigin="4854,223" coordsize="0,4526" path="m4854,223l4854,4749e" filled="f" stroked="t" strokeweight=".534887pt" strokecolor="#FAFAFA">
                <v:path arrowok="t"/>
              </v:shape>
            </v:group>
            <v:group style="position:absolute;left:2650;top:2401;width:6831;height:2" coordorigin="2650,2401" coordsize="6831,2">
              <v:shape style="position:absolute;left:2650;top:2401;width:6831;height:2" coordorigin="2650,2401" coordsize="6831,0" path="m2650,2401l9481,2401e" filled="f" stroked="t" strokeweight=".216999pt" strokecolor="#E5E5E5">
                <v:path arrowok="t"/>
              </v:shape>
            </v:group>
            <v:group style="position:absolute;left:2650;top:1635;width:6831;height:2" coordorigin="2650,1635" coordsize="6831,2">
              <v:shape style="position:absolute;left:2650;top:1635;width:6831;height:2" coordorigin="2650,1635" coordsize="6831,0" path="m2650,1635l9481,1635e" filled="f" stroked="t" strokeweight=".216999pt" strokecolor="#E5E5E5">
                <v:path arrowok="t"/>
              </v:shape>
            </v:group>
            <v:group style="position:absolute;left:2650;top:869;width:6831;height:2" coordorigin="2650,869" coordsize="6831,2">
              <v:shape style="position:absolute;left:2650;top:869;width:6831;height:2" coordorigin="2650,869" coordsize="6831,0" path="m2650,869l9481,869e" filled="f" stroked="t" strokeweight=".216998pt" strokecolor="#E5E5E5">
                <v:path arrowok="t"/>
              </v:shape>
            </v:group>
            <v:group style="position:absolute;left:2963;top:223;width:2;height:4526" coordorigin="2963,223" coordsize="2,4526">
              <v:shape style="position:absolute;left:2963;top:223;width:2;height:4526" coordorigin="2963,223" coordsize="0,4526" path="m2963,223l2963,4749e" filled="f" stroked="t" strokeweight=".216982pt" strokecolor="#E5E5E5">
                <v:path arrowok="t"/>
              </v:shape>
            </v:group>
            <v:group style="position:absolute;left:3383;top:223;width:2;height:4526" coordorigin="3383,223" coordsize="2,4526">
              <v:shape style="position:absolute;left:3383;top:223;width:2;height:4526" coordorigin="3383,223" coordsize="0,4526" path="m3383,223l3383,4749e" filled="f" stroked="t" strokeweight=".216982pt" strokecolor="#E5E5E5">
                <v:path arrowok="t"/>
              </v:shape>
            </v:group>
            <v:group style="position:absolute;left:3803;top:223;width:2;height:4526" coordorigin="3803,223" coordsize="2,4526">
              <v:shape style="position:absolute;left:3803;top:223;width:2;height:4526" coordorigin="3803,223" coordsize="0,4526" path="m3803,223l3803,4749e" filled="f" stroked="t" strokeweight=".216982pt" strokecolor="#E5E5E5">
                <v:path arrowok="t"/>
              </v:shape>
            </v:group>
            <v:group style="position:absolute;left:4223;top:223;width:2;height:4526" coordorigin="4223,223" coordsize="2,4526">
              <v:shape style="position:absolute;left:4223;top:223;width:2;height:4526" coordorigin="4223,223" coordsize="0,4526" path="m4223,223l4223,4749e" filled="f" stroked="t" strokeweight=".216982pt" strokecolor="#E5E5E5">
                <v:path arrowok="t"/>
              </v:shape>
            </v:group>
            <v:group style="position:absolute;left:4644;top:223;width:2;height:4526" coordorigin="4644,223" coordsize="2,4526">
              <v:shape style="position:absolute;left:4644;top:223;width:2;height:4526" coordorigin="4644,223" coordsize="0,4526" path="m4644,223l4644,4749e" filled="f" stroked="t" strokeweight=".216982pt" strokecolor="#E5E5E5">
                <v:path arrowok="t"/>
              </v:shape>
            </v:group>
            <v:group style="position:absolute;left:2753;top:1071;width:2048;height:966" coordorigin="2753,1071" coordsize="2048,966">
              <v:shape style="position:absolute;left:2753;top:1071;width:2048;height:966" coordorigin="2753,1071" coordsize="2048,966" path="m2753,1629l2805,1681,2857,1676,2910,1586,2963,1678,3015,1586,3067,1813,3120,1650,3173,1578,3225,1722,3277,1967,3330,1923,3383,1952,3435,1800,3487,1763,3540,1621,3593,1582,3645,1568,3698,1557,3751,1420,3803,1447,3855,1434,3908,1399,3960,1363,4013,1315,4065,1344,4117,1291,4170,1162,4223,1152,4275,1071,4327,1116,4380,1204,4433,1366,4485,1453,4538,1567,4591,1953,4644,2036,4695,1907,4748,1748,4801,1617e" filled="f" stroked="t" strokeweight="1.074819pt" strokecolor="#66C2A5">
                <v:path arrowok="t"/>
              </v:shape>
            </v:group>
            <v:group style="position:absolute;left:2753;top:395;width:2048;height:1431" coordorigin="2753,395" coordsize="2048,1431">
              <v:shape style="position:absolute;left:2753;top:395;width:2048;height:1431" coordorigin="2753,395" coordsize="2048,1431" path="m2753,1616l2805,1662,2857,1637,2910,1515,2963,1618,3015,1530,3067,1714,3120,1558,3173,1462,3225,1588,3277,1827,3330,1796,3383,1814,3435,1637,3487,1589,3540,1427,3593,1364,3645,1325,3698,1290,3751,1132,3855,1085,3908,1016,3960,943,4013,829,4065,872,4117,807,4170,677,4223,629,4275,470,4327,395,4380,443,4433,632,4485,680,4538,838,4591,1346,4644,1435,4695,1259,4748,1026,4801,827e" filled="f" stroked="t" strokeweight="1.074819pt" strokecolor="#FC8D62">
                <v:path arrowok="t"/>
              </v:shape>
            </v:group>
            <v:group style="position:absolute;left:2753;top:1088;width:2048;height:899" coordorigin="2753,1088" coordsize="2048,899">
              <v:shape style="position:absolute;left:2753;top:1088;width:2048;height:899" coordorigin="2753,1088" coordsize="2048,899" path="m2753,1636l2805,1742,2857,1778,2910,1688,2963,1797,3015,1710,3067,1874,3120,1717,3173,1647,3225,1759,3277,1984,3330,1952,3383,1974,3435,1828,3487,1799,3540,1670,3593,1632,3645,1610,3698,1605,3751,1484,3855,1465,3908,1420,3960,1372,4013,1306,4065,1367,4117,1327,4170,1237,4223,1204,4275,1098,4327,1088,4380,1149,4433,1302,4485,1374,4538,1488,4591,1890,4644,1986,4695,1847,4748,1680,4801,1545e" filled="f" stroked="t" strokeweight="1.074819pt" strokecolor="#8DA0CB">
                <v:path arrowok="t"/>
              </v:shape>
            </v:group>
            <v:group style="position:absolute;left:2753;top:1570;width:2048;height:796" coordorigin="2753,1570" coordsize="2048,796">
              <v:shape style="position:absolute;left:2753;top:1570;width:2048;height:796" coordorigin="2753,1570" coordsize="2048,796" path="m2753,1570l2805,1615,2857,1632,2910,1726,2963,1889,3015,1803,3067,2014,3120,1883,3173,1876,3225,2043,3277,2223,3330,2182,3383,2215,3435,2090,3487,2072,3540,1973,3593,1954,3645,1942,3698,1957,3751,1878,3803,1898,3855,1883,3908,1849,3960,1833,4013,1792,4065,1832,4117,1785,4170,1710,4223,1720,4275,1655,4327,1656,4380,1725,4433,1868,4485,1938,4538,2017,4591,2275,4644,2366,4695,2258,4748,2128,4801,2041e" filled="f" stroked="t" strokeweight="1.074819pt" strokecolor="#E78AC3">
                <v:path arrowok="t"/>
              </v:shape>
            </v:group>
            <v:group style="position:absolute;left:2607;top:1635;width:6874;height:2" coordorigin="2607,1635" coordsize="6874,2">
              <v:shape style="position:absolute;left:2607;top:1635;width:6874;height:2" coordorigin="2607,1635" coordsize="6874,0" path="m2607,1635l9481,1635e" filled="f" stroked="t" strokeweight=".534919pt" strokecolor="#000000">
                <v:path arrowok="t"/>
              </v:shape>
            </v:group>
            <v:group style="position:absolute;left:2650;top:223;width:2253;height:2245" coordorigin="2650,223" coordsize="2253,2245">
              <v:shape style="position:absolute;left:2650;top:223;width:2253;height:2245" coordorigin="2650,223" coordsize="2253,2245" path="m2650,2468l4903,2468,4903,223,2650,223,2650,2468e" filled="f" stroked="t" strokeweight=".534887pt" strokecolor="#7F7F7F">
                <v:path arrowok="t"/>
              </v:shape>
            </v:group>
            <v:group style="position:absolute;left:2650;top:4299;width:6831;height:2" coordorigin="2650,4299" coordsize="6831,2">
              <v:shape style="position:absolute;left:2650;top:4299;width:6831;height:2" coordorigin="2650,4299" coordsize="6831,0" path="m2650,4299l9481,4299e" filled="f" stroked="t" strokeweight=".534904pt" strokecolor="#FAFAFA">
                <v:path arrowok="t"/>
              </v:shape>
            </v:group>
            <v:group style="position:absolute;left:2650;top:3533;width:6831;height:2" coordorigin="2650,3533" coordsize="6831,2">
              <v:shape style="position:absolute;left:2650;top:3533;width:6831;height:2" coordorigin="2650,3533" coordsize="6831,0" path="m2650,3533l9481,3533e" filled="f" stroked="t" strokeweight=".534904pt" strokecolor="#FAFAFA">
                <v:path arrowok="t"/>
              </v:shape>
            </v:group>
            <v:group style="position:absolute;left:2650;top:2767;width:6831;height:2" coordorigin="2650,2767" coordsize="6831,2">
              <v:shape style="position:absolute;left:2650;top:2767;width:6831;height:2" coordorigin="2650,2767" coordsize="6831,0" path="m2650,2767l9481,2767e" filled="f" stroked="t" strokeweight=".534904pt" strokecolor="#FAFAFA">
                <v:path arrowok="t"/>
              </v:shape>
            </v:group>
            <v:group style="position:absolute;left:2650;top:4682;width:6831;height:2" coordorigin="2650,4682" coordsize="6831,2">
              <v:shape style="position:absolute;left:2650;top:4682;width:6831;height:2" coordorigin="2650,4682" coordsize="6831,0" path="m2650,4682l9481,4682e" filled="f" stroked="t" strokeweight=".217pt" strokecolor="#E5E5E5">
                <v:path arrowok="t"/>
              </v:shape>
            </v:group>
            <v:group style="position:absolute;left:2650;top:3916;width:6831;height:2" coordorigin="2650,3916" coordsize="6831,2">
              <v:shape style="position:absolute;left:2650;top:3916;width:6831;height:2" coordorigin="2650,3916" coordsize="6831,0" path="m2650,3916l9481,3916e" filled="f" stroked="t" strokeweight=".217pt" strokecolor="#E5E5E5">
                <v:path arrowok="t"/>
              </v:shape>
            </v:group>
            <v:group style="position:absolute;left:2650;top:3150;width:6831;height:2" coordorigin="2650,3150" coordsize="6831,2">
              <v:shape style="position:absolute;left:2650;top:3150;width:6831;height:2" coordorigin="2650,3150" coordsize="6831,0" path="m2650,3150l9481,3150e" filled="f" stroked="t" strokeweight=".216999pt" strokecolor="#E5E5E5">
                <v:path arrowok="t"/>
              </v:shape>
            </v:group>
            <v:group style="position:absolute;left:2753;top:3278;width:2048;height:1006" coordorigin="2753,3278" coordsize="2048,1006">
              <v:shape style="position:absolute;left:2753;top:3278;width:2048;height:1006" coordorigin="2753,3278" coordsize="2048,1006" path="m2753,3897l2805,3927,2857,3896,2910,3816,2963,3912,3015,3809,3067,4057,3120,3879,3173,3806,3225,3949,3277,4193,3330,4158,3383,4182,3435,4027,3487,3988,3540,3842,3593,3802,3645,3787,3698,3782,3751,3639,3803,3667,3855,3649,3908,3610,3960,3572,4013,3524,4065,3555,4117,3499,4170,3365,4223,3356,4275,3278,4327,3325,4380,3424,4433,3575,4485,3672,4538,3784,4591,4194,4644,4285,4695,4143,4748,3981,4801,3848e" filled="f" stroked="t" strokeweight="1.074819pt" strokecolor="#66C2A5">
                <v:path arrowok="t"/>
              </v:shape>
            </v:group>
            <v:group style="position:absolute;left:2753;top:2606;width:2048;height:1434" coordorigin="2753,2606" coordsize="2048,1434">
              <v:shape style="position:absolute;left:2753;top:2606;width:2048;height:1434" coordorigin="2753,2606" coordsize="2048,1434" path="m2753,3878l2805,3903,2857,3853,2910,3742,2963,3846,3015,3749,3067,3952,3120,3778,3173,3677,3225,3801,3277,4040,3330,4019,3383,4032,3435,3849,3487,3801,3540,3637,3593,3573,3645,3533,3698,3505,3751,3338,3803,3343,3855,3287,3908,3212,3960,3141,4013,3033,4065,3080,4117,3011,4170,2880,4223,2828,4275,2683,4327,2606,4380,2667,4433,2840,4485,2905,4538,3057,4591,3600,4644,3694,4695,3500,4748,3257,4801,3058e" filled="f" stroked="t" strokeweight="1.074819pt" strokecolor="#FC8D62">
                <v:path arrowok="t"/>
              </v:shape>
            </v:group>
            <v:group style="position:absolute;left:2753;top:3346;width:2048;height:907" coordorigin="2753,3346" coordsize="2048,907">
              <v:shape style="position:absolute;left:2753;top:3346;width:2048;height:907" coordorigin="2753,3346" coordsize="2048,907" path="m2753,3914l2805,4020,2857,4056,2910,3968,2963,4058,3015,3972,3067,4140,3120,3979,3173,3909,3225,4024,3277,4252,3330,4220,3383,4242,3435,4095,3487,4065,3540,3934,3593,3896,3645,3875,3698,3869,3751,3747,3855,3728,3908,3682,3960,3634,4013,3567,4065,3629,4117,3589,4170,3498,4223,3464,4275,3356,4327,3346,4380,3409,4433,3562,4485,3635,4538,3750,4591,4157,4644,4254,4695,4112,4748,3940,4801,3802e" filled="f" stroked="t" strokeweight="1.074819pt" strokecolor="#8DA0CB">
                <v:path arrowok="t"/>
              </v:shape>
            </v:group>
            <v:group style="position:absolute;left:2753;top:3851;width:2048;height:796" coordorigin="2753,3851" coordsize="2048,796">
              <v:shape style="position:absolute;left:2753;top:3851;width:2048;height:796" coordorigin="2753,3851" coordsize="2048,796" path="m2753,3851l2805,3896,2857,3913,2910,4007,2963,4171,3015,4084,3067,4295,3120,4165,3173,4157,3225,4325,3277,4504,3330,4463,3383,4496,3435,4371,3487,4353,3540,4255,3593,4235,3645,4224,3698,4238,3751,4160,3803,4180,3855,4164,3908,4131,3960,4115,4013,4073,4065,4113,4117,4066,4170,3991,4223,4001,4275,3936,4327,3937,4380,4006,4433,4150,4485,4219,4538,4298,4591,4557,4644,4647,4695,4539,4748,4410,4801,4322e" filled="f" stroked="t" strokeweight="1.074819pt" strokecolor="#E78AC3">
                <v:path arrowok="t"/>
              </v:shape>
            </v:group>
            <v:group style="position:absolute;left:2607;top:3916;width:6874;height:2" coordorigin="2607,3916" coordsize="6874,2">
              <v:shape style="position:absolute;left:2607;top:3916;width:6874;height:2" coordorigin="2607,3916" coordsize="6874,0" path="m2607,3916l9481,3916e" filled="f" stroked="t" strokeweight=".534922pt" strokecolor="#000000">
                <v:path arrowok="t"/>
              </v:shape>
            </v:group>
            <v:group style="position:absolute;left:2650;top:2504;width:2253;height:2245" coordorigin="2650,2504" coordsize="2253,2245">
              <v:shape style="position:absolute;left:2650;top:2504;width:2253;height:2245" coordorigin="2650,2504" coordsize="2253,2245" path="m2650,4749l4903,4749,4903,2504,2650,2504,2650,4749e" filled="f" stroked="t" strokeweight=".534887pt" strokecolor="#7F7F7F">
                <v:path arrowok="t"/>
              </v:shape>
            </v:group>
            <v:group style="position:absolute;left:5042;top:223;width:2;height:4526" coordorigin="5042,223" coordsize="2,4526">
              <v:shape style="position:absolute;left:5042;top:223;width:2;height:4526" coordorigin="5042,223" coordsize="0,4526" path="m5042,223l5042,4749e" filled="f" stroked="t" strokeweight=".534887pt" strokecolor="#FAFAFA">
                <v:path arrowok="t"/>
              </v:shape>
            </v:group>
            <v:group style="position:absolute;left:5462;top:223;width:2;height:4526" coordorigin="5462,223" coordsize="2,4526">
              <v:shape style="position:absolute;left:5462;top:223;width:2;height:4526" coordorigin="5462,223" coordsize="0,4526" path="m5462,223l5462,4749e" filled="f" stroked="t" strokeweight=".534887pt" strokecolor="#FAFAFA">
                <v:path arrowok="t"/>
              </v:shape>
            </v:group>
            <v:group style="position:absolute;left:5882;top:223;width:2;height:4526" coordorigin="5882,223" coordsize="2,4526">
              <v:shape style="position:absolute;left:5882;top:223;width:2;height:4526" coordorigin="5882,223" coordsize="0,4526" path="m5882,223l5882,4749e" filled="f" stroked="t" strokeweight=".534887pt" strokecolor="#FAFAFA">
                <v:path arrowok="t"/>
              </v:shape>
            </v:group>
            <v:group style="position:absolute;left:6302;top:223;width:2;height:4526" coordorigin="6302,223" coordsize="2,4526">
              <v:shape style="position:absolute;left:6302;top:223;width:2;height:4526" coordorigin="6302,223" coordsize="0,4526" path="m6302,223l6302,4749e" filled="f" stroked="t" strokeweight=".534887pt" strokecolor="#FAFAFA">
                <v:path arrowok="t"/>
              </v:shape>
            </v:group>
            <v:group style="position:absolute;left:6722;top:223;width:2;height:4526" coordorigin="6722,223" coordsize="2,4526">
              <v:shape style="position:absolute;left:6722;top:223;width:2;height:4526" coordorigin="6722,223" coordsize="0,4526" path="m6722,223l6722,4749e" filled="f" stroked="t" strokeweight=".534887pt" strokecolor="#FAFAFA">
                <v:path arrowok="t"/>
              </v:shape>
            </v:group>
            <v:group style="position:absolute;left:7143;top:223;width:2;height:4526" coordorigin="7143,223" coordsize="2,4526">
              <v:shape style="position:absolute;left:7143;top:223;width:2;height:4526" coordorigin="7143,223" coordsize="0,4526" path="m7143,223l7143,4749e" filled="f" stroked="t" strokeweight=".534887pt" strokecolor="#FAFAFA">
                <v:path arrowok="t"/>
              </v:shape>
            </v:group>
            <v:group style="position:absolute;left:5252;top:223;width:2;height:4526" coordorigin="5252,223" coordsize="2,4526">
              <v:shape style="position:absolute;left:5252;top:223;width:2;height:4526" coordorigin="5252,223" coordsize="0,4526" path="m5252,223l5252,4749e" filled="f" stroked="t" strokeweight=".216982pt" strokecolor="#E5E5E5">
                <v:path arrowok="t"/>
              </v:shape>
            </v:group>
            <v:group style="position:absolute;left:5672;top:223;width:2;height:4526" coordorigin="5672,223" coordsize="2,4526">
              <v:shape style="position:absolute;left:5672;top:223;width:2;height:4526" coordorigin="5672,223" coordsize="0,4526" path="m5672,223l5672,4749e" filled="f" stroked="t" strokeweight=".216982pt" strokecolor="#E5E5E5">
                <v:path arrowok="t"/>
              </v:shape>
            </v:group>
            <v:group style="position:absolute;left:6092;top:223;width:2;height:4526" coordorigin="6092,223" coordsize="2,4526">
              <v:shape style="position:absolute;left:6092;top:223;width:2;height:4526" coordorigin="6092,223" coordsize="0,4526" path="m6092,223l6092,4749e" filled="f" stroked="t" strokeweight=".216982pt" strokecolor="#E5E5E5">
                <v:path arrowok="t"/>
              </v:shape>
            </v:group>
            <v:group style="position:absolute;left:6512;top:223;width:2;height:4526" coordorigin="6512,223" coordsize="2,4526">
              <v:shape style="position:absolute;left:6512;top:223;width:2;height:4526" coordorigin="6512,223" coordsize="0,4526" path="m6512,223l6512,4749e" filled="f" stroked="t" strokeweight=".216982pt" strokecolor="#E5E5E5">
                <v:path arrowok="t"/>
              </v:shape>
            </v:group>
            <v:group style="position:absolute;left:6933;top:223;width:2;height:4526" coordorigin="6933,223" coordsize="2,4526">
              <v:shape style="position:absolute;left:6933;top:223;width:2;height:4526" coordorigin="6933,223" coordsize="0,4526" path="m6933,223l6933,4749e" filled="f" stroked="t" strokeweight=".216982pt" strokecolor="#E5E5E5">
                <v:path arrowok="t"/>
              </v:shape>
            </v:group>
            <v:group style="position:absolute;left:5042;top:1071;width:2048;height:966" coordorigin="5042,1071" coordsize="2048,966">
              <v:shape style="position:absolute;left:5042;top:1071;width:2048;height:966" coordorigin="5042,1071" coordsize="2048,966" path="m5042,1629l5094,1681,5146,1676,5199,1586,5252,1678,5304,1586,5356,1813,5409,1650,5462,1578,5514,1722,5566,1967,5619,1923,5672,1952,5724,1800,5776,1763,5829,1621,5882,1582,5934,1568,5987,1557,6040,1420,6092,1447,6144,1434,6197,1399,6249,1363,6302,1315,6354,1344,6407,1291,6459,1162,6512,1152,6564,1071,6616,1116,6669,1204,6722,1366,6775,1453,6827,1567,6880,1953,6933,2036,6984,1907,7037,1748,7090,1617e" filled="f" stroked="t" strokeweight="1.074819pt" strokecolor="#66C2A5">
                <v:path arrowok="t"/>
              </v:shape>
            </v:group>
            <v:group style="position:absolute;left:5042;top:1059;width:2048;height:951" coordorigin="5042,1059" coordsize="2048,951">
              <v:shape style="position:absolute;left:5042;top:1059;width:2048;height:951" coordorigin="5042,1059" coordsize="2048,951" path="m5042,1639l5094,1707,5146,1704,5199,1609,5252,1706,5304,1623,5356,1830,5409,1666,5462,1587,5514,1726,5566,1962,5619,1923,5672,1949,5724,1804,5776,1766,5829,1626,5882,1590,5934,1570,5987,1556,6040,1423,6092,1442,6144,1423,6197,1378,6249,1338,6302,1276,6354,1315,6407,1265,6459,1151,6512,1147,6564,1059,6616,1083,6669,1156,6722,1322,6775,1411,6827,1528,6880,1920,6933,2010,6984,1880,7037,1725,7090,1591e" filled="f" stroked="t" strokeweight="1.074819pt" strokecolor="#FC8D62">
                <v:path arrowok="t"/>
              </v:shape>
            </v:group>
            <v:group style="position:absolute;left:5042;top:1207;width:2048;height:892" coordorigin="5042,1207" coordsize="2048,892">
              <v:shape style="position:absolute;left:5042;top:1207;width:2048;height:892" coordorigin="5042,1207" coordsize="2048,892" path="m5042,1621l5094,1711,5146,1736,5199,1678,5252,1784,5304,1700,5356,1917,5409,1743,5462,1664,5514,1801,5566,2008,5619,1972,5672,2003,5724,1869,5776,1840,5829,1709,5882,1669,5934,1648,5987,1657,6040,1543,6092,1563,6144,1547,6197,1514,6249,1469,6302,1402,6354,1454,6407,1404,6459,1307,6512,1289,6564,1207,6616,1227,6669,1300,6722,1436,6775,1521,6827,1636,6880,2012,6933,2099,6984,1951,7037,1806,7090,1681e" filled="f" stroked="t" strokeweight="1.074819pt" strokecolor="#8DA0CB">
                <v:path arrowok="t"/>
              </v:shape>
            </v:group>
            <v:group style="position:absolute;left:5042;top:1570;width:2048;height:796" coordorigin="5042,1570" coordsize="2048,796">
              <v:shape style="position:absolute;left:5042;top:1570;width:2048;height:796" coordorigin="5042,1570" coordsize="2048,796" path="m5042,1570l5094,1615,5146,1632,5199,1726,5252,1889,5304,1803,5356,2014,5409,1883,5462,1876,5514,2043,5566,2223,5619,2182,5672,2215,5724,2090,5776,2072,5829,1973,5882,1954,5934,1942,5987,1957,6040,1878,6092,1898,6144,1883,6197,1849,6249,1833,6302,1792,6354,1832,6407,1785,6459,1710,6512,1720,6564,1655,6616,1656,6669,1725,6722,1868,6775,1938,6827,2017,6880,2275,6933,2366,6984,2258,7037,2128,7090,2041e" filled="f" stroked="t" strokeweight="1.074819pt" strokecolor="#E78AC3">
                <v:path arrowok="t"/>
              </v:shape>
            </v:group>
            <v:group style="position:absolute;left:4939;top:223;width:2253;height:2245" coordorigin="4939,223" coordsize="2253,2245">
              <v:shape style="position:absolute;left:4939;top:223;width:2253;height:2245" coordorigin="4939,223" coordsize="2253,2245" path="m4939,2468l7192,2468,7192,223,4939,223,4939,2468xe" filled="f" stroked="t" strokeweight=".534887pt" strokecolor="#7F7F7F">
                <v:path arrowok="t"/>
              </v:shape>
            </v:group>
            <v:group style="position:absolute;left:5042;top:3278;width:2048;height:1006" coordorigin="5042,3278" coordsize="2048,1006">
              <v:shape style="position:absolute;left:5042;top:3278;width:2048;height:1006" coordorigin="5042,3278" coordsize="2048,1006" path="m5042,3897l5094,3927,5146,3896,5199,3816,5252,3912,5304,3809,5356,4057,5409,3879,5462,3806,5514,3949,5566,4193,5619,4158,5672,4182,5724,4027,5776,3988,5829,3842,5882,3802,5934,3787,5987,3782,6040,3639,6092,3667,6144,3649,6197,3610,6249,3572,6302,3524,6354,3555,6407,3499,6459,3365,6512,3356,6564,3278,6616,3325,6669,3424,6722,3575,6775,3672,6827,3784,6880,4194,6933,4285,6984,4143,7037,3981,7090,3848e" filled="f" stroked="t" strokeweight="1.074819pt" strokecolor="#66C2A5">
                <v:path arrowok="t"/>
              </v:shape>
            </v:group>
            <v:group style="position:absolute;left:5042;top:3267;width:2048;height:991" coordorigin="5042,3267" coordsize="2048,991">
              <v:shape style="position:absolute;left:5042;top:3267;width:2048;height:991" coordorigin="5042,3267" coordsize="2048,991" path="m5042,3903l5094,3951,5146,3926,5199,3845,5252,3944,5304,3852,5356,4076,5409,3899,5462,3817,5514,3955,5566,4190,5619,4160,5672,4181,5724,4033,5776,3993,5829,3850,5882,3814,5934,3792,5987,3783,6040,3643,6092,3662,6144,3638,6197,3588,6249,3542,6302,3481,6354,3523,6407,3469,6459,3353,6512,3351,6564,3267,6616,3290,6669,3376,6722,3531,6775,3630,6827,3747,6880,4162,6933,4258,6984,4114,7037,3954,7090,3818e" filled="f" stroked="t" strokeweight="1.074819pt" strokecolor="#FC8D62">
                <v:path arrowok="t"/>
              </v:shape>
            </v:group>
            <v:group style="position:absolute;left:5042;top:3499;width:2048;height:887" coordorigin="5042,3499" coordsize="2048,887">
              <v:shape style="position:absolute;left:5042;top:3499;width:2048;height:887" coordorigin="5042,3499" coordsize="2048,887" path="m5042,3899l5094,3992,5146,4017,5199,3962,5252,4061,5304,3982,5356,4202,5409,4029,5462,3950,5514,4088,5566,4295,5619,4259,5672,4290,5724,4157,5776,4128,5829,3998,5882,3958,5934,3937,5987,3946,6040,3832,6092,3852,6144,3836,6197,3804,6249,3759,6302,3692,6354,3744,6407,3694,6459,3598,6512,3581,6564,3499,6616,3519,6669,3591,6722,3727,6775,3811,6827,3925,6880,4299,6933,4386,6984,4239,7037,4094,7090,3969e" filled="f" stroked="t" strokeweight="1.074819pt" strokecolor="#8DA0CB">
                <v:path arrowok="t"/>
              </v:shape>
            </v:group>
            <v:group style="position:absolute;left:5042;top:3851;width:2048;height:796" coordorigin="5042,3851" coordsize="2048,796">
              <v:shape style="position:absolute;left:5042;top:3851;width:2048;height:796" coordorigin="5042,3851" coordsize="2048,796" path="m5042,3851l5094,3896,5146,3913,5199,4007,5252,4171,5304,4084,5356,4295,5409,4165,5462,4157,5514,4325,5566,4504,5619,4463,5672,4496,5724,4371,5776,4353,5829,4255,5882,4235,5934,4224,5987,4238,6040,4160,6092,4180,6144,4164,6197,4131,6249,4115,6302,4073,6354,4113,6407,4066,6459,3991,6512,4001,6564,3936,6616,3937,6669,4006,6722,4150,6775,4219,6827,4298,6880,4557,6933,4647,6984,4539,7037,4410,7090,4322e" filled="f" stroked="t" strokeweight="1.074819pt" strokecolor="#E78AC3">
                <v:path arrowok="t"/>
              </v:shape>
            </v:group>
            <v:group style="position:absolute;left:4939;top:2504;width:2253;height:2245" coordorigin="4939,2504" coordsize="2253,2245">
              <v:shape style="position:absolute;left:4939;top:2504;width:2253;height:2245" coordorigin="4939,2504" coordsize="2253,2245" path="m4939,4749l7192,4749,7192,2504,4939,2504,4939,4749e" filled="f" stroked="t" strokeweight=".534887pt" strokecolor="#7F7F7F">
                <v:path arrowok="t"/>
              </v:shape>
            </v:group>
            <v:group style="position:absolute;left:7331;top:223;width:2;height:4526" coordorigin="7331,223" coordsize="2,4526">
              <v:shape style="position:absolute;left:7331;top:223;width:2;height:4526" coordorigin="7331,223" coordsize="0,4526" path="m7331,223l7331,4749e" filled="f" stroked="t" strokeweight=".534887pt" strokecolor="#FAFAFA">
                <v:path arrowok="t"/>
              </v:shape>
            </v:group>
            <v:group style="position:absolute;left:7751;top:223;width:2;height:4526" coordorigin="7751,223" coordsize="2,4526">
              <v:shape style="position:absolute;left:7751;top:223;width:2;height:4526" coordorigin="7751,223" coordsize="0,4526" path="m7751,223l7751,4749e" filled="f" stroked="t" strokeweight=".534887pt" strokecolor="#FAFAFA">
                <v:path arrowok="t"/>
              </v:shape>
            </v:group>
            <v:group style="position:absolute;left:8171;top:223;width:2;height:4526" coordorigin="8171,223" coordsize="2,4526">
              <v:shape style="position:absolute;left:8171;top:223;width:2;height:4526" coordorigin="8171,223" coordsize="0,4526" path="m8171,223l8171,4749e" filled="f" stroked="t" strokeweight=".534887pt" strokecolor="#FAFAFA">
                <v:path arrowok="t"/>
              </v:shape>
            </v:group>
            <v:group style="position:absolute;left:8591;top:223;width:2;height:4526" coordorigin="8591,223" coordsize="2,4526">
              <v:shape style="position:absolute;left:8591;top:223;width:2;height:4526" coordorigin="8591,223" coordsize="0,4526" path="m8591,223l8591,4749e" filled="f" stroked="t" strokeweight=".534887pt" strokecolor="#FAFAFA">
                <v:path arrowok="t"/>
              </v:shape>
            </v:group>
            <v:group style="position:absolute;left:9012;top:223;width:2;height:4526" coordorigin="9012,223" coordsize="2,4526">
              <v:shape style="position:absolute;left:9012;top:223;width:2;height:4526" coordorigin="9012,223" coordsize="0,4526" path="m9012,223l9012,4749e" filled="f" stroked="t" strokeweight=".534887pt" strokecolor="#FAFAFA">
                <v:path arrowok="t"/>
              </v:shape>
            </v:group>
            <v:group style="position:absolute;left:9432;top:223;width:2;height:4526" coordorigin="9432,223" coordsize="2,4526">
              <v:shape style="position:absolute;left:9432;top:223;width:2;height:4526" coordorigin="9432,223" coordsize="0,4526" path="m9432,223l9432,4749e" filled="f" stroked="t" strokeweight=".534887pt" strokecolor="#FAFAFA">
                <v:path arrowok="t"/>
              </v:shape>
            </v:group>
            <v:group style="position:absolute;left:7541;top:223;width:2;height:4526" coordorigin="7541,223" coordsize="2,4526">
              <v:shape style="position:absolute;left:7541;top:223;width:2;height:4526" coordorigin="7541,223" coordsize="0,4526" path="m7541,223l7541,4749e" filled="f" stroked="t" strokeweight=".216982pt" strokecolor="#E5E5E5">
                <v:path arrowok="t"/>
              </v:shape>
            </v:group>
            <v:group style="position:absolute;left:7961;top:223;width:2;height:4526" coordorigin="7961,223" coordsize="2,4526">
              <v:shape style="position:absolute;left:7961;top:223;width:2;height:4526" coordorigin="7961,223" coordsize="0,4526" path="m7961,223l7961,4749e" filled="f" stroked="t" strokeweight=".216982pt" strokecolor="#E5E5E5">
                <v:path arrowok="t"/>
              </v:shape>
            </v:group>
            <v:group style="position:absolute;left:8381;top:223;width:2;height:4526" coordorigin="8381,223" coordsize="2,4526">
              <v:shape style="position:absolute;left:8381;top:223;width:2;height:4526" coordorigin="8381,223" coordsize="0,4526" path="m8381,223l8381,4749e" filled="f" stroked="t" strokeweight=".216982pt" strokecolor="#E5E5E5">
                <v:path arrowok="t"/>
              </v:shape>
            </v:group>
            <v:group style="position:absolute;left:8801;top:223;width:2;height:4526" coordorigin="8801,223" coordsize="2,4526">
              <v:shape style="position:absolute;left:8801;top:223;width:2;height:4526" coordorigin="8801,223" coordsize="0,4526" path="m8801,223l8801,4749e" filled="f" stroked="t" strokeweight=".216982pt" strokecolor="#E5E5E5">
                <v:path arrowok="t"/>
              </v:shape>
            </v:group>
            <v:group style="position:absolute;left:9222;top:223;width:2;height:4526" coordorigin="9222,223" coordsize="2,4526">
              <v:shape style="position:absolute;left:9222;top:223;width:2;height:4526" coordorigin="9222,223" coordsize="0,4526" path="m9222,223l9222,4749e" filled="f" stroked="t" strokeweight=".216982pt" strokecolor="#E5E5E5">
                <v:path arrowok="t"/>
              </v:shape>
            </v:group>
            <v:group style="position:absolute;left:7331;top:1054;width:2048;height:958" coordorigin="7331,1054" coordsize="2048,958">
              <v:shape style="position:absolute;left:7331;top:1054;width:2048;height:958" coordorigin="7331,1054" coordsize="2048,958" path="m7331,1627l7383,1678,7436,1657,7488,1571,7541,1655,7593,1572,7645,1782,7698,1616,7751,1542,7803,1689,7855,1940,7908,1898,7961,1934,8013,1770,8065,1734,8118,1584,8171,1542,8223,1527,8276,1516,8329,1382,8381,1409,8433,1391,8486,1357,8538,1315,8591,1264,8643,1309,8696,1262,8748,1148,8801,1136,8853,1054,8905,1090,8958,1176,9011,1338,9064,1421,9116,1543,9169,1933,9222,2012,9274,1885,9326,1717,9379,1586e" filled="f" stroked="t" strokeweight="1.074819pt" strokecolor="#66C2A5">
                <v:path arrowok="t"/>
              </v:shape>
            </v:group>
            <v:group style="position:absolute;left:7331;top:999;width:2048;height:964" coordorigin="7331,999" coordsize="2048,964">
              <v:shape style="position:absolute;left:7331;top:999;width:2048;height:964" coordorigin="7331,999" coordsize="2048,964" path="m7331,1637l7383,1703,7436,1689,7488,1599,7541,1697,7593,1615,7645,1800,7698,1632,7751,1551,7803,1692,7855,1932,7908,1891,7961,1922,8013,1767,8065,1730,8118,1586,8171,1544,8223,1527,8276,1511,8329,1379,8381,1397,8433,1382,8486,1336,8538,1284,8591,1224,8643,1283,8696,1246,8748,1133,8801,1114,8853,999,8905,1002,8958,1080,9011,1257,9064,1344,9116,1472,9169,1874,9222,1963,9274,1831,9326,1659,9379,1526e" filled="f" stroked="t" strokeweight="1.074819pt" strokecolor="#FC8D62">
                <v:path arrowok="t"/>
              </v:shape>
            </v:group>
            <v:group style="position:absolute;left:7331;top:960;width:2048;height:989" coordorigin="7331,960" coordsize="2048,989">
              <v:shape style="position:absolute;left:7331;top:960;width:2048;height:989" coordorigin="7331,960" coordsize="2048,989" path="m7331,1615l7383,1662,7436,1639,7488,1584,7541,1675,7593,1572,7645,1766,7698,1588,7751,1511,7803,1650,7855,1889,7908,1856,7961,1891,8013,1731,8065,1697,8118,1547,8171,1505,8223,1485,8276,1480,8329,1347,8433,1340,8486,1298,8538,1245,8591,1175,8643,1228,8696,1180,8748,1083,8801,1060,8853,960,8905,961,8958,1055,9011,1219,9064,1313,9116,1442,9169,1861,9222,1949,9274,1814,9326,1647,9379,1517e" filled="f" stroked="t" strokeweight="1.074819pt" strokecolor="#8DA0CB">
                <v:path arrowok="t"/>
              </v:shape>
            </v:group>
            <v:group style="position:absolute;left:7331;top:1570;width:2048;height:796" coordorigin="7331,1570" coordsize="2048,796">
              <v:shape style="position:absolute;left:7331;top:1570;width:2048;height:796" coordorigin="7331,1570" coordsize="2048,796" path="m7331,1570l7383,1615,7436,1632,7488,1726,7541,1889,7593,1803,7645,2014,7698,1883,7751,1876,7803,2043,7855,2223,7908,2182,7961,2215,8013,2090,8065,2072,8118,1973,8171,1954,8223,1942,8276,1957,8329,1878,8381,1898,8433,1883,8486,1849,8538,1833,8591,1792,8643,1832,8696,1785,8748,1710,8801,1720,8853,1655,8905,1656,8958,1725,9011,1868,9064,1938,9116,2017,9169,2275,9222,2366,9274,2258,9326,2128,9379,2041e" filled="f" stroked="t" strokeweight="1.074819pt" strokecolor="#E78AC3">
                <v:path arrowok="t"/>
              </v:shape>
            </v:group>
            <v:group style="position:absolute;left:7228;top:223;width:2253;height:2245" coordorigin="7228,223" coordsize="2253,2245">
              <v:shape style="position:absolute;left:7228;top:223;width:2253;height:2245" coordorigin="7228,223" coordsize="2253,2245" path="m7228,2468l9481,2468,9481,223,7228,223,7228,2468xe" filled="f" stroked="t" strokeweight=".534887pt" strokecolor="#7F7F7F">
                <v:path arrowok="t"/>
              </v:shape>
            </v:group>
            <v:group style="position:absolute;left:7331;top:3253;width:2048;height:1001" coordorigin="7331,3253" coordsize="2048,1001">
              <v:shape style="position:absolute;left:7331;top:3253;width:2048;height:1001" coordorigin="7331,3253" coordsize="2048,1001" path="m7331,3895l7383,3922,7436,3877,7488,3801,7541,3884,7593,3789,7645,4019,7698,3834,7751,3760,7803,3908,7855,4159,7908,4127,7961,4158,8013,3991,8065,3952,8118,3799,8171,3756,8223,3739,8276,3736,8329,3592,8381,3619,8433,3597,8486,3559,8538,3515,8591,3462,8643,3511,8696,3460,8748,3342,8801,3331,8853,3253,8905,3290,8958,3387,9011,3543,9064,3636,9116,3755,9169,4171,9222,4254,9274,4116,9326,3942,9379,3808e" filled="f" stroked="t" strokeweight="1.074819pt" strokecolor="#66C2A5">
                <v:path arrowok="t"/>
              </v:shape>
            </v:group>
            <v:group style="position:absolute;left:7331;top:3200;width:2048;height:1007" coordorigin="7331,3200" coordsize="2048,1007">
              <v:shape style="position:absolute;left:7331;top:3200;width:2048;height:1007" coordorigin="7331,3200" coordsize="2048,1007" path="m7331,3901l7383,3945,7436,3909,7488,3836,7541,3924,7593,3837,7645,4035,7698,3855,7751,3772,7803,3913,7855,4154,7908,4122,7961,4148,8013,3989,8065,3950,8118,3805,8171,3762,8223,3743,8276,3735,8329,3597,8433,3589,8486,3538,8538,3485,8591,3419,8643,3482,8696,3434,8748,3324,8801,3305,8853,3200,8905,3200,8958,3293,9011,3469,9064,3565,9116,3692,9169,4115,9222,4207,9274,4062,9326,3882,9379,3746e" filled="f" stroked="t" strokeweight="1.074819pt" strokecolor="#FC8D62">
                <v:path arrowok="t"/>
              </v:shape>
            </v:group>
            <v:group style="position:absolute;left:7331;top:3246;width:2048;height:991" coordorigin="7331,3246" coordsize="2048,991">
              <v:shape style="position:absolute;left:7331;top:3246;width:2048;height:991" coordorigin="7331,3246" coordsize="2048,991" path="m7331,3894l7383,3943,7436,3919,7488,3865,7541,3952,7593,3852,7645,4049,7698,3871,7751,3794,7803,3934,7855,4172,7908,4140,7961,4175,8013,4014,8065,3980,8118,3831,8171,3788,8223,3769,8276,3764,8329,3631,8433,3625,8486,3583,8538,3530,8591,3460,8643,3513,8696,3465,8748,3368,8801,3347,8853,3246,8905,3248,8958,3342,9011,3504,9064,3599,9116,3727,9169,4146,9222,4237,9274,4102,9326,3933,9379,3803e" filled="f" stroked="t" strokeweight="1.074819pt" strokecolor="#8DA0CB">
                <v:path arrowok="t"/>
              </v:shape>
            </v:group>
            <v:group style="position:absolute;left:7331;top:3851;width:2048;height:796" coordorigin="7331,3851" coordsize="2048,796">
              <v:shape style="position:absolute;left:7331;top:3851;width:2048;height:796" coordorigin="7331,3851" coordsize="2048,796" path="m7331,3851l7383,3896,7436,3913,7488,4007,7541,4171,7593,4084,7645,4295,7698,4165,7751,4157,7803,4325,7855,4504,7908,4463,7961,4496,8013,4371,8065,4353,8118,4255,8171,4235,8223,4224,8276,4238,8329,4160,8381,4180,8433,4164,8486,4131,8538,4115,8591,4073,8643,4113,8696,4066,8748,3991,8801,4001,8853,3936,8905,3937,8958,4006,9011,4150,9064,4219,9116,4298,9169,4557,9222,4647,9274,4539,9326,4410,9379,4322e" filled="f" stroked="t" strokeweight="1.074819pt" strokecolor="#E78AC3">
                <v:path arrowok="t"/>
              </v:shape>
            </v:group>
            <v:group style="position:absolute;left:7228;top:2504;width:2253;height:2245" coordorigin="7228,2504" coordsize="2253,2245">
              <v:shape style="position:absolute;left:7228;top:2504;width:2253;height:2245" coordorigin="7228,2504" coordsize="2253,2245" path="m7228,4749l9481,4749,9481,2504,7228,2504,7228,4749e" filled="f" stroked="t" strokeweight=".534887pt" strokecolor="#7F7F7F">
                <v:path arrowok="t"/>
              </v:shape>
            </v:group>
            <v:group style="position:absolute;left:2607;top:2401;width:43;height:2" coordorigin="2607,2401" coordsize="43,2">
              <v:shape style="position:absolute;left:2607;top:2401;width:43;height:2" coordorigin="2607,2401" coordsize="43,0" path="m2607,2401l2650,2401e" filled="f" stroked="t" strokeweight=".534887pt" strokecolor="#000000">
                <v:path arrowok="t"/>
              </v:shape>
            </v:group>
            <v:group style="position:absolute;left:2607;top:869;width:43;height:2" coordorigin="2607,869" coordsize="43,2">
              <v:shape style="position:absolute;left:2607;top:869;width:43;height:2" coordorigin="2607,869" coordsize="43,0" path="m2607,869l2650,869e" filled="f" stroked="t" strokeweight=".534887pt" strokecolor="#000000">
                <v:path arrowok="t"/>
              </v:shape>
            </v:group>
            <v:group style="position:absolute;left:2607;top:4682;width:43;height:2" coordorigin="2607,4682" coordsize="43,2">
              <v:shape style="position:absolute;left:2607;top:4682;width:43;height:2" coordorigin="2607,4682" coordsize="43,0" path="m2607,4682l2650,4682e" filled="f" stroked="t" strokeweight=".534887pt" strokecolor="#000000">
                <v:path arrowok="t"/>
              </v:shape>
            </v:group>
            <v:group style="position:absolute;left:2607;top:3150;width:43;height:2" coordorigin="2607,3150" coordsize="43,2">
              <v:shape style="position:absolute;left:2607;top:3150;width:43;height:2" coordorigin="2607,3150" coordsize="43,0" path="m2607,3150l2650,3150e" filled="f" stroked="t" strokeweight=".534887pt" strokecolor="#000000">
                <v:path arrowok="t"/>
              </v:shape>
            </v:group>
            <v:group style="position:absolute;left:9481;top:223;width:206;height:2245" coordorigin="9481,223" coordsize="206,2245">
              <v:shape style="position:absolute;left:9481;top:223;width:206;height:2245" coordorigin="9481,223" coordsize="206,2245" path="m9481,2468l9687,2468,9687,223,9481,223,9481,2468e" filled="t" fillcolor="#CCCCCC" stroked="f">
                <v:path arrowok="t"/>
                <v:fill/>
              </v:shape>
            </v:group>
            <v:group style="position:absolute;left:9481;top:223;width:206;height:2245" coordorigin="9481,223" coordsize="206,2245">
              <v:shape style="position:absolute;left:9481;top:223;width:206;height:2245" coordorigin="9481,223" coordsize="206,2245" path="m9481,2468l9687,2468,9687,223,9481,223,9481,2468xe" filled="f" stroked="t" strokeweight=".216982pt" strokecolor="#7F7F7F">
                <v:path arrowok="t"/>
              </v:shape>
            </v:group>
            <v:group style="position:absolute;left:9481;top:2504;width:206;height:2245" coordorigin="9481,2504" coordsize="206,2245">
              <v:shape style="position:absolute;left:9481;top:2504;width:206;height:2245" coordorigin="9481,2504" coordsize="206,2245" path="m9481,4749l9687,4749,9687,2504,9481,2504,9481,4749e" filled="t" fillcolor="#CCCCCC" stroked="f">
                <v:path arrowok="t"/>
                <v:fill/>
              </v:shape>
            </v:group>
            <v:group style="position:absolute;left:9481;top:2504;width:206;height:2245" coordorigin="9481,2504" coordsize="206,2245">
              <v:shape style="position:absolute;left:9481;top:2504;width:206;height:2245" coordorigin="9481,2504" coordsize="206,2245" path="m9481,4749l9687,4749,9687,2504,9481,2504,9481,4749e" filled="f" stroked="t" strokeweight=".216982pt" strokecolor="#7F7F7F">
                <v:path arrowok="t"/>
              </v:shape>
            </v:group>
            <v:group style="position:absolute;left:2963;top:4749;width:2;height:43" coordorigin="2963,4749" coordsize="2,43">
              <v:shape style="position:absolute;left:2963;top:4749;width:2;height:43" coordorigin="2963,4749" coordsize="0,43" path="m2963,4792l2963,4749e" filled="f" stroked="t" strokeweight=".534887pt" strokecolor="#000000">
                <v:path arrowok="t"/>
              </v:shape>
            </v:group>
            <v:group style="position:absolute;left:3383;top:4749;width:2;height:43" coordorigin="3383,4749" coordsize="2,43">
              <v:shape style="position:absolute;left:3383;top:4749;width:2;height:43" coordorigin="3383,4749" coordsize="0,43" path="m3383,4792l3383,4749e" filled="f" stroked="t" strokeweight=".534887pt" strokecolor="#000000">
                <v:path arrowok="t"/>
              </v:shape>
            </v:group>
            <v:group style="position:absolute;left:3803;top:4749;width:2;height:43" coordorigin="3803,4749" coordsize="2,43">
              <v:shape style="position:absolute;left:3803;top:4749;width:2;height:43" coordorigin="3803,4749" coordsize="0,43" path="m3803,4792l3803,4749e" filled="f" stroked="t" strokeweight=".534887pt" strokecolor="#000000">
                <v:path arrowok="t"/>
              </v:shape>
            </v:group>
            <v:group style="position:absolute;left:4223;top:4749;width:2;height:43" coordorigin="4223,4749" coordsize="2,43">
              <v:shape style="position:absolute;left:4223;top:4749;width:2;height:43" coordorigin="4223,4749" coordsize="0,43" path="m4223,4792l4223,4749e" filled="f" stroked="t" strokeweight=".534887pt" strokecolor="#000000">
                <v:path arrowok="t"/>
              </v:shape>
            </v:group>
            <v:group style="position:absolute;left:4644;top:4749;width:2;height:43" coordorigin="4644,4749" coordsize="2,43">
              <v:shape style="position:absolute;left:4644;top:4749;width:2;height:43" coordorigin="4644,4749" coordsize="0,43" path="m4644,4792l4644,4749e" filled="f" stroked="t" strokeweight=".534887pt" strokecolor="#000000">
                <v:path arrowok="t"/>
              </v:shape>
            </v:group>
            <v:group style="position:absolute;left:5252;top:4749;width:2;height:43" coordorigin="5252,4749" coordsize="2,43">
              <v:shape style="position:absolute;left:5252;top:4749;width:2;height:43" coordorigin="5252,4749" coordsize="0,43" path="m5252,4792l5252,4749e" filled="f" stroked="t" strokeweight=".534887pt" strokecolor="#000000">
                <v:path arrowok="t"/>
              </v:shape>
            </v:group>
            <v:group style="position:absolute;left:5672;top:4749;width:2;height:43" coordorigin="5672,4749" coordsize="2,43">
              <v:shape style="position:absolute;left:5672;top:4749;width:2;height:43" coordorigin="5672,4749" coordsize="0,43" path="m5672,4792l5672,4749e" filled="f" stroked="t" strokeweight=".534887pt" strokecolor="#000000">
                <v:path arrowok="t"/>
              </v:shape>
            </v:group>
            <v:group style="position:absolute;left:6092;top:4749;width:2;height:43" coordorigin="6092,4749" coordsize="2,43">
              <v:shape style="position:absolute;left:6092;top:4749;width:2;height:43" coordorigin="6092,4749" coordsize="0,43" path="m6092,4792l6092,4749e" filled="f" stroked="t" strokeweight=".534887pt" strokecolor="#000000">
                <v:path arrowok="t"/>
              </v:shape>
            </v:group>
            <v:group style="position:absolute;left:6512;top:4749;width:2;height:43" coordorigin="6512,4749" coordsize="2,43">
              <v:shape style="position:absolute;left:6512;top:4749;width:2;height:43" coordorigin="6512,4749" coordsize="0,43" path="m6512,4792l6512,4749e" filled="f" stroked="t" strokeweight=".534887pt" strokecolor="#000000">
                <v:path arrowok="t"/>
              </v:shape>
            </v:group>
            <v:group style="position:absolute;left:6933;top:4749;width:2;height:43" coordorigin="6933,4749" coordsize="2,43">
              <v:shape style="position:absolute;left:6933;top:4749;width:2;height:43" coordorigin="6933,4749" coordsize="0,43" path="m6933,4792l6933,4749e" filled="f" stroked="t" strokeweight=".534887pt" strokecolor="#000000">
                <v:path arrowok="t"/>
              </v:shape>
            </v:group>
            <v:group style="position:absolute;left:7541;top:4749;width:2;height:43" coordorigin="7541,4749" coordsize="2,43">
              <v:shape style="position:absolute;left:7541;top:4749;width:2;height:43" coordorigin="7541,4749" coordsize="0,43" path="m7541,4792l7541,4749e" filled="f" stroked="t" strokeweight=".534887pt" strokecolor="#000000">
                <v:path arrowok="t"/>
              </v:shape>
            </v:group>
            <v:group style="position:absolute;left:7961;top:4749;width:2;height:43" coordorigin="7961,4749" coordsize="2,43">
              <v:shape style="position:absolute;left:7961;top:4749;width:2;height:43" coordorigin="7961,4749" coordsize="0,43" path="m7961,4792l7961,4749e" filled="f" stroked="t" strokeweight=".534887pt" strokecolor="#000000">
                <v:path arrowok="t"/>
              </v:shape>
            </v:group>
            <v:group style="position:absolute;left:8381;top:4749;width:2;height:43" coordorigin="8381,4749" coordsize="2,43">
              <v:shape style="position:absolute;left:8381;top:4749;width:2;height:43" coordorigin="8381,4749" coordsize="0,43" path="m8381,4792l8381,4749e" filled="f" stroked="t" strokeweight=".534887pt" strokecolor="#000000">
                <v:path arrowok="t"/>
              </v:shape>
            </v:group>
            <v:group style="position:absolute;left:8801;top:4749;width:2;height:43" coordorigin="8801,4749" coordsize="2,43">
              <v:shape style="position:absolute;left:8801;top:4749;width:2;height:43" coordorigin="8801,4749" coordsize="0,43" path="m8801,4792l8801,4749e" filled="f" stroked="t" strokeweight=".534887pt" strokecolor="#000000">
                <v:path arrowok="t"/>
              </v:shape>
            </v:group>
            <v:group style="position:absolute;left:9222;top:4749;width:2;height:43" coordorigin="9222,4749" coordsize="2,43">
              <v:shape style="position:absolute;left:9222;top:4749;width:2;height:43" coordorigin="9222,4749" coordsize="0,43" path="m9222,4792l9222,4749e" filled="f" stroked="t" strokeweight=".53488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-4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recent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-1"/>
        </w:rPr>
        <w:t>all−time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65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150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65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2.900269pt;margin-top:-13.713876pt;width:12.0922pt;height:12.092201pt;mso-position-horizontal-relative:page;mso-position-vertical-relative:paragraph;z-index:-5811" type="#_x0000_t202" filled="f" stroked="f">
            <v:textbox inset="0,0,0,0" style="layout-flow:vertical">
              <w:txbxContent>
                <w:p>
                  <w:pPr>
                    <w:spacing w:before="0" w:after="0" w:line="226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1"/>
                    </w:rPr>
                    <w:t>all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.893898pt;margin-top:-13.633145pt;width:12.0922pt;height:125.992777pt;mso-position-horizontal-relative:page;mso-position-vertical-relative:paragraph;z-index:-5809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26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Portfolio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7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wealth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5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1"/>
                    </w:rPr>
                    <w:t>(initial=$100)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100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73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50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65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150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65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2.900269pt;margin-top:-19.037529pt;width:12.0922pt;height:22.739473pt;mso-position-horizontal-relative:page;mso-position-vertical-relative:paragraph;z-index:-5810" type="#_x0000_t202" filled="f" stroked="f">
            <v:textbox inset="0,0,0,0" style="layout-flow:vertical">
              <w:txbxContent>
                <w:p>
                  <w:pPr>
                    <w:spacing w:before="0" w:after="0" w:line="226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1"/>
                    </w:rPr>
                    <w:t>same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100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73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50</w:t>
      </w:r>
    </w:p>
    <w:p>
      <w:pPr>
        <w:spacing w:before="8" w:after="0" w:line="170" w:lineRule="exact"/>
        <w:ind w:left="1090" w:right="790"/>
        <w:jc w:val="center"/>
        <w:tabs>
          <w:tab w:pos="3360" w:val="left"/>
          <w:tab w:pos="56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2009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2009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2009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92" w:lineRule="exact"/>
        <w:ind w:left="4003" w:right="37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Quarters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5" w:after="0" w:line="240" w:lineRule="auto"/>
        <w:ind w:left="207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model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49" w:lineRule="auto"/>
        <w:ind w:left="378" w:right="334" w:firstLine="5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Quarterly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cumulat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portfolio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wealth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gies.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information;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ecent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26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Courier" w:hAnsi="Courier" w:cs="Courier" w:eastAsia="Courier"/>
          <w:sz w:val="24"/>
          <w:szCs w:val="24"/>
          <w:spacing w:val="-8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all-time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mation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26"/>
          <w:i/>
        </w:rPr>
        <w:t> </w:t>
      </w:r>
      <w:r>
        <w:rPr>
          <w:rFonts w:ascii="Courier" w:hAnsi="Courier" w:cs="Courier" w:eastAsia="Courier"/>
          <w:sz w:val="24"/>
          <w:szCs w:val="24"/>
          <w:spacing w:val="0"/>
          <w:w w:val="129"/>
          <w:i/>
        </w:rPr>
        <w:t>−</w:t>
      </w:r>
      <w:r>
        <w:rPr>
          <w:rFonts w:ascii="Courier" w:hAnsi="Courier" w:cs="Courier" w:eastAsia="Courier"/>
          <w:sz w:val="24"/>
          <w:szCs w:val="24"/>
          <w:spacing w:val="-7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prices,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consensus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analysts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forecasts.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subsamples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S&amp;P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stocks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datasets.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trading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2000Q1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2009Q4.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Mar w:header="0" w:footer="1852" w:top="1560" w:bottom="2040" w:left="1680" w:right="16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  <w:font w:name="Apple Symbols">
    <w:altName w:val="Apple Symbols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8009pt;margin-top:738.295715pt;width:15.955201pt;height:13.9562pt;mso-position-horizontal-relative:page;mso-position-vertical-relative:page;z-index:-5874" type="#_x0000_t202" filled="f" stroked="f">
          <v:textbox inset="0,0,0,0">
            <w:txbxContent>
              <w:p>
                <w:pPr>
                  <w:spacing w:before="0" w:after="0" w:line="25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8009pt;margin-top:738.295715pt;width:15.955201pt;height:13.9562pt;mso-position-horizontal-relative:page;mso-position-vertical-relative:page;z-index:-5873" type="#_x0000_t202" filled="f" stroked="f">
          <v:textbox inset="0,0,0,0">
            <w:txbxContent>
              <w:p>
                <w:pPr>
                  <w:spacing w:before="0" w:after="0" w:line="25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rtur.aiguzhinov@inescporto.pt" TargetMode="External"/><Relationship Id="rId7" Type="http://schemas.openxmlformats.org/officeDocument/2006/relationships/hyperlink" Target="mailto:aserra@fep.up.pt" TargetMode="External"/><Relationship Id="rId8" Type="http://schemas.openxmlformats.org/officeDocument/2006/relationships/hyperlink" Target="mailto:csoares@fe.up.pt" TargetMode="External"/><Relationship Id="rId9" Type="http://schemas.openxmlformats.org/officeDocument/2006/relationships/hyperlink" Target="http://www.institutionalinvestor.com/Research/4560/First-Team.html" TargetMode="External"/><Relationship Id="rId10" Type="http://schemas.openxmlformats.org/officeDocument/2006/relationships/hyperlink" Target="http://www.institutionalinvestor.com/Research/4560/First-Team.html" TargetMode="External"/><Relationship Id="rId11" Type="http://schemas.openxmlformats.org/officeDocument/2006/relationships/hyperlink" Target="http://www.bloomberg.com/news/2013-08-14/jpmorgan-top-stock-picker-with-equities-out-of-lockstep.html" TargetMode="External"/><Relationship Id="rId12" Type="http://schemas.openxmlformats.org/officeDocument/2006/relationships/hyperlink" Target="http://www.bloomberg.com/news/2013-08-14/jpmorgan-top-stock-picker-with-equities-out-of-lockstep.html" TargetMode="External"/><Relationship Id="rId13" Type="http://schemas.openxmlformats.org/officeDocument/2006/relationships/hyperlink" Target="http://excellence.thomsonreuters.com/award/starmine" TargetMode="External"/><Relationship Id="rId14" Type="http://schemas.openxmlformats.org/officeDocument/2006/relationships/hyperlink" Target="http://excellence.thomsonreuters.com/award/starmine?award=Analyst%2BAwards&amp;amp;award_group=Overall%2BAnalyst%2BAwards" TargetMode="External"/><Relationship Id="rId15" Type="http://schemas.openxmlformats.org/officeDocument/2006/relationships/hyperlink" Target="http://excellence.thomsonreuters.com/award/starmine?award=Analyst%2BAwards&amp;amp;award_group=Overall%2BAnalyst%2BAwards" TargetMode="External"/><Relationship Id="rId16" Type="http://schemas.openxmlformats.org/officeDocument/2006/relationships/hyperlink" Target="http://www.starmine.com/index.phtml?page_set=sm_products&amp;amp;sub_page_set=sm_professional&amp;amp;topic=analytical&amp;amp;section=accurate_estimates" TargetMode="External"/><Relationship Id="rId17" Type="http://schemas.openxmlformats.org/officeDocument/2006/relationships/hyperlink" Target="http://www.starmine.com/index.phtml?page_set=sm_products&amp;amp;sub_page_set=sm_professional&amp;amp;topic=analytical&amp;amp;section=accurate_estimates" TargetMode="External"/><Relationship Id="rId18" Type="http://schemas.openxmlformats.org/officeDocument/2006/relationships/hyperlink" Target="http://www.starmine.com/index.phtml?page_set=sm_products&amp;amp;sub_page_set=sm_professional&amp;amp;topic=analytical&amp;amp;section=accurate_estimates" TargetMode="External"/><Relationship Id="rId19" Type="http://schemas.openxmlformats.org/officeDocument/2006/relationships/hyperlink" Target="http://goo.gl/M0T1tw" TargetMode="Externa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image" Target="media/image1.png"/><Relationship Id="rId23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2016-01-10T20:30:57Z</dcterms:created>
  <dcterms:modified xsi:type="dcterms:W3CDTF">2016-01-10T20:30:57Z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2015-12-04T00:00:00Z</vt:filetime>
  </property>
  <property fmtid="{D5CDD505-2E9C-101B-9397-08002B2CF9AE}" pid="3" name="LastSaved">
    <vt:filetime>2016-01-10T00:00:00Z</vt:filetime>
  </property>
</Properties>
</file>